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0A42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176CF0C" wp14:editId="05F1D994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6519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1544D7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A2BCE55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1D974409" w14:textId="77777777" w:rsidR="00372854" w:rsidRPr="00A25F6B" w:rsidRDefault="00372854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A25F6B">
        <w:rPr>
          <w:b w:val="0"/>
          <w:color w:val="000000" w:themeColor="text1"/>
          <w:sz w:val="28"/>
          <w:szCs w:val="28"/>
        </w:rPr>
        <w:t>BACHARELADO EM ENGENHARIA DA COMPUTAÇÃO</w:t>
      </w:r>
    </w:p>
    <w:p w14:paraId="4F19D23E" w14:textId="77777777" w:rsidR="00372854" w:rsidRPr="00372854" w:rsidRDefault="00372854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 xml:space="preserve">DISCIPLINA DE </w:t>
      </w:r>
      <w:r w:rsidR="0084486E">
        <w:rPr>
          <w:b w:val="0"/>
          <w:sz w:val="28"/>
          <w:szCs w:val="28"/>
        </w:rPr>
        <w:t>LINGUAGEM DE PROGRAMAÇÃO</w:t>
      </w:r>
    </w:p>
    <w:p w14:paraId="2CA362DD" w14:textId="77777777" w:rsidR="00E66E98" w:rsidRDefault="00E66E98" w:rsidP="00E66E98">
      <w:pPr>
        <w:pStyle w:val="07-FolhadeRosto"/>
      </w:pPr>
    </w:p>
    <w:p w14:paraId="13147B46" w14:textId="77777777" w:rsidR="008F612E" w:rsidRDefault="008F612E" w:rsidP="00E66E98">
      <w:pPr>
        <w:pStyle w:val="07-FolhadeRosto"/>
      </w:pPr>
    </w:p>
    <w:p w14:paraId="13C9EEBF" w14:textId="77777777" w:rsidR="00E66E98" w:rsidRDefault="00E66E98" w:rsidP="00E66E98">
      <w:pPr>
        <w:pStyle w:val="07-FolhadeRosto"/>
      </w:pPr>
    </w:p>
    <w:p w14:paraId="44D8BF59" w14:textId="77777777" w:rsidR="00E66E98" w:rsidRDefault="00E66E98" w:rsidP="00E66E98"/>
    <w:p w14:paraId="4A318862" w14:textId="77777777" w:rsidR="00E66E98" w:rsidRDefault="00E66E98" w:rsidP="00E66E98"/>
    <w:p w14:paraId="6949E347" w14:textId="77777777" w:rsidR="00E66E98" w:rsidRDefault="00E66E98" w:rsidP="00E66E98"/>
    <w:p w14:paraId="52A1062A" w14:textId="77777777" w:rsidR="00E66E98" w:rsidRDefault="00E66E98" w:rsidP="00E66E98"/>
    <w:p w14:paraId="06765E44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060B047D" w14:textId="77777777" w:rsidR="00E66E98" w:rsidRDefault="00E66E98" w:rsidP="00E66E98"/>
    <w:p w14:paraId="6FB7E235" w14:textId="77777777" w:rsidR="008F612E" w:rsidRDefault="008F612E" w:rsidP="00E66E98"/>
    <w:p w14:paraId="7C6E114C" w14:textId="77777777" w:rsidR="00E66E98" w:rsidRDefault="00E66E98" w:rsidP="00E66E98"/>
    <w:p w14:paraId="259A8F2A" w14:textId="77777777" w:rsidR="00A96CE3" w:rsidRDefault="00A96CE3" w:rsidP="00E66E98"/>
    <w:p w14:paraId="35731028" w14:textId="77777777" w:rsidR="00A96CE3" w:rsidRDefault="00A96CE3" w:rsidP="00E66E98"/>
    <w:p w14:paraId="1A3F9677" w14:textId="77777777" w:rsidR="00A96CE3" w:rsidRDefault="00A96CE3" w:rsidP="00E66E98"/>
    <w:p w14:paraId="147C1518" w14:textId="77777777" w:rsidR="00A96CE3" w:rsidRDefault="00A96CE3" w:rsidP="00E66E98"/>
    <w:p w14:paraId="77420698" w14:textId="77777777" w:rsidR="00A96CE3" w:rsidRPr="00372854" w:rsidRDefault="00A96CE3" w:rsidP="00E66E98"/>
    <w:p w14:paraId="3B03DCFF" w14:textId="75CB1913" w:rsidR="00A96CE3" w:rsidRPr="00372854" w:rsidRDefault="00EF10E1" w:rsidP="00A96CE3">
      <w:pPr>
        <w:pStyle w:val="07-FolhadeRosto"/>
        <w:jc w:val="right"/>
        <w:rPr>
          <w:b w:val="0"/>
        </w:rPr>
      </w:pPr>
      <w:r>
        <w:rPr>
          <w:b w:val="0"/>
        </w:rPr>
        <w:t>raphaell maciel de sousa</w:t>
      </w:r>
      <w:r w:rsidR="004F44EC">
        <w:rPr>
          <w:b w:val="0"/>
        </w:rPr>
        <w:t xml:space="preserve"> – RU: 1234567</w:t>
      </w:r>
    </w:p>
    <w:p w14:paraId="1E41EC25" w14:textId="52258F13" w:rsidR="00516CE2" w:rsidRPr="002522B4" w:rsidRDefault="00107790" w:rsidP="00A96CE3">
      <w:pPr>
        <w:pStyle w:val="07-FolhadeRosto"/>
        <w:jc w:val="right"/>
        <w:rPr>
          <w:b w:val="0"/>
          <w:lang w:val="en-US"/>
        </w:rPr>
      </w:pPr>
      <w:r w:rsidRPr="002522B4">
        <w:rPr>
          <w:b w:val="0"/>
          <w:lang w:val="en-US"/>
        </w:rPr>
        <w:t>Prof. Win</w:t>
      </w:r>
      <w:r w:rsidR="002522B4" w:rsidRPr="002522B4">
        <w:rPr>
          <w:b w:val="0"/>
          <w:lang w:val="en-US"/>
        </w:rPr>
        <w:t>ston sen lun fung</w:t>
      </w:r>
    </w:p>
    <w:p w14:paraId="620D022F" w14:textId="77777777" w:rsidR="00A96CE3" w:rsidRPr="002522B4" w:rsidRDefault="00A96CE3" w:rsidP="00A96CE3">
      <w:pPr>
        <w:pStyle w:val="07-FolhadeRosto"/>
        <w:jc w:val="right"/>
        <w:rPr>
          <w:b w:val="0"/>
          <w:i/>
          <w:lang w:val="en-US"/>
        </w:rPr>
      </w:pPr>
    </w:p>
    <w:p w14:paraId="2819AE80" w14:textId="77777777" w:rsidR="00E66E98" w:rsidRPr="002522B4" w:rsidRDefault="00E66E98" w:rsidP="00E66E98">
      <w:pPr>
        <w:jc w:val="left"/>
        <w:rPr>
          <w:lang w:val="en-US"/>
        </w:rPr>
      </w:pPr>
    </w:p>
    <w:p w14:paraId="7C482DC7" w14:textId="77777777" w:rsidR="00E66E98" w:rsidRPr="002522B4" w:rsidRDefault="00E66E98" w:rsidP="00E66E98">
      <w:pPr>
        <w:rPr>
          <w:lang w:val="en-US"/>
        </w:rPr>
      </w:pPr>
    </w:p>
    <w:p w14:paraId="78111DDB" w14:textId="77777777" w:rsidR="00E66E98" w:rsidRPr="002522B4" w:rsidRDefault="00E66E98" w:rsidP="00E66E98">
      <w:pPr>
        <w:rPr>
          <w:lang w:val="en-US"/>
        </w:rPr>
      </w:pPr>
    </w:p>
    <w:p w14:paraId="43B3506C" w14:textId="77777777" w:rsidR="00A96CE3" w:rsidRPr="002522B4" w:rsidRDefault="00A96CE3" w:rsidP="00E66E98">
      <w:pPr>
        <w:rPr>
          <w:lang w:val="en-US"/>
        </w:rPr>
      </w:pPr>
    </w:p>
    <w:p w14:paraId="51210E6F" w14:textId="77777777" w:rsidR="00A96CE3" w:rsidRPr="002522B4" w:rsidRDefault="00A96CE3" w:rsidP="00E66E98">
      <w:pPr>
        <w:rPr>
          <w:lang w:val="en-US"/>
        </w:rPr>
      </w:pPr>
    </w:p>
    <w:p w14:paraId="7C3391EF" w14:textId="77777777" w:rsidR="00A96CE3" w:rsidRPr="002522B4" w:rsidRDefault="00A96CE3" w:rsidP="00E66E98">
      <w:pPr>
        <w:rPr>
          <w:lang w:val="en-US"/>
        </w:rPr>
      </w:pPr>
    </w:p>
    <w:p w14:paraId="61728751" w14:textId="77777777" w:rsidR="00372854" w:rsidRPr="002522B4" w:rsidRDefault="00372854" w:rsidP="00E66E98">
      <w:pPr>
        <w:rPr>
          <w:lang w:val="en-US"/>
        </w:rPr>
      </w:pPr>
    </w:p>
    <w:p w14:paraId="01BE1442" w14:textId="77777777" w:rsidR="00E66E98" w:rsidRPr="002522B4" w:rsidRDefault="00E66E98" w:rsidP="00E66E98">
      <w:pPr>
        <w:rPr>
          <w:lang w:val="en-US"/>
        </w:rPr>
      </w:pPr>
    </w:p>
    <w:p w14:paraId="741BD5AE" w14:textId="77777777" w:rsidR="00E66E98" w:rsidRPr="002522B4" w:rsidRDefault="00E66E98" w:rsidP="00E66E98">
      <w:pPr>
        <w:rPr>
          <w:lang w:val="en-US"/>
        </w:rPr>
      </w:pPr>
    </w:p>
    <w:p w14:paraId="6AE16CC5" w14:textId="3EA20D0F" w:rsidR="00E66E98" w:rsidRPr="00232013" w:rsidRDefault="00D96347" w:rsidP="00E66E98">
      <w:pPr>
        <w:pStyle w:val="07-FolhadeRosto"/>
        <w:rPr>
          <w:b w:val="0"/>
          <w:lang w:val="en-US"/>
        </w:rPr>
      </w:pPr>
      <w:r w:rsidRPr="00232013">
        <w:rPr>
          <w:b w:val="0"/>
          <w:lang w:val="en-US"/>
        </w:rPr>
        <w:t>cajazeiras</w:t>
      </w:r>
      <w:r w:rsidR="00DF2946" w:rsidRPr="00232013">
        <w:rPr>
          <w:b w:val="0"/>
          <w:lang w:val="en-US"/>
        </w:rPr>
        <w:t xml:space="preserve"> </w:t>
      </w:r>
      <w:r w:rsidR="00A25F6B" w:rsidRPr="00232013">
        <w:rPr>
          <w:b w:val="0"/>
          <w:lang w:val="en-US"/>
        </w:rPr>
        <w:t>–</w:t>
      </w:r>
      <w:r w:rsidR="00DF2946" w:rsidRPr="00232013">
        <w:rPr>
          <w:b w:val="0"/>
          <w:lang w:val="en-US"/>
        </w:rPr>
        <w:t xml:space="preserve"> </w:t>
      </w:r>
      <w:r w:rsidRPr="00232013">
        <w:rPr>
          <w:b w:val="0"/>
          <w:lang w:val="en-US"/>
        </w:rPr>
        <w:t>paraíba</w:t>
      </w:r>
    </w:p>
    <w:p w14:paraId="6516BC5F" w14:textId="4B0E1DE8" w:rsidR="00A96CE3" w:rsidRPr="00372854" w:rsidRDefault="00D96347" w:rsidP="00E66E98">
      <w:pPr>
        <w:pStyle w:val="07-FolhadeRosto"/>
        <w:rPr>
          <w:b w:val="0"/>
        </w:rPr>
      </w:pPr>
      <w:r>
        <w:rPr>
          <w:b w:val="0"/>
        </w:rPr>
        <w:t>2020</w:t>
      </w:r>
    </w:p>
    <w:p w14:paraId="34457DA0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03E0A822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5C9ED2C7" w14:textId="0BA613A1" w:rsidR="002B13AB" w:rsidRPr="009D7891" w:rsidRDefault="008F612E" w:rsidP="00D55D22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 xml:space="preserve">EXERCÍCIO </w:t>
      </w:r>
    </w:p>
    <w:p w14:paraId="7D12B5D1" w14:textId="77777777" w:rsidR="00F132BF" w:rsidRDefault="00FE7040" w:rsidP="002A45F4">
      <w:pPr>
        <w:spacing w:line="360" w:lineRule="auto"/>
        <w:ind w:firstLine="426"/>
      </w:pPr>
      <w:r>
        <w:rPr>
          <w:szCs w:val="24"/>
        </w:rPr>
        <w:t xml:space="preserve">ENUNCIADO: </w:t>
      </w:r>
      <w:r w:rsidR="00CC5926">
        <w:t>Vamos supor que várias pedras do jogo de xadrez estão no tabuleiro.</w:t>
      </w:r>
      <w:r w:rsidR="008F612E">
        <w:rPr>
          <w:szCs w:val="24"/>
        </w:rPr>
        <w:t xml:space="preserve"> </w:t>
      </w:r>
      <w:r w:rsidR="00F132BF">
        <w:t xml:space="preserve">Construa um programa, em linguagem C, que: </w:t>
      </w:r>
    </w:p>
    <w:p w14:paraId="2CD3BE52" w14:textId="77777777" w:rsidR="00F132BF" w:rsidRDefault="00F132BF" w:rsidP="002A45F4">
      <w:pPr>
        <w:spacing w:line="360" w:lineRule="auto"/>
        <w:ind w:firstLine="426"/>
      </w:pPr>
      <w:r>
        <w:t>a) Solicite ao usuário que informe qual peça deseja colocar em cada posição do tabuleiro.</w:t>
      </w:r>
    </w:p>
    <w:p w14:paraId="7294FE79" w14:textId="77777777" w:rsidR="00F132BF" w:rsidRDefault="00F132BF" w:rsidP="002A45F4">
      <w:pPr>
        <w:spacing w:line="360" w:lineRule="auto"/>
        <w:ind w:firstLine="426"/>
      </w:pPr>
      <w:r>
        <w:t xml:space="preserve">b) Mostre o tabuleiro informado pelo usuário na tela. </w:t>
      </w:r>
    </w:p>
    <w:p w14:paraId="783E97DB" w14:textId="523912D9" w:rsidR="008F612E" w:rsidRDefault="00F132BF" w:rsidP="002A45F4">
      <w:pPr>
        <w:spacing w:line="360" w:lineRule="auto"/>
        <w:ind w:firstLine="426"/>
        <w:rPr>
          <w:szCs w:val="24"/>
        </w:rPr>
      </w:pPr>
      <w:r>
        <w:t>c) Determine a qual a quantidade de cada tipo de peça no tabuleiro.</w:t>
      </w:r>
    </w:p>
    <w:p w14:paraId="14549BE8" w14:textId="77777777" w:rsidR="004F44EC" w:rsidRDefault="004F44EC" w:rsidP="0030404D">
      <w:pPr>
        <w:spacing w:line="360" w:lineRule="auto"/>
        <w:ind w:firstLine="426"/>
        <w:rPr>
          <w:szCs w:val="24"/>
        </w:rPr>
      </w:pPr>
    </w:p>
    <w:p w14:paraId="015CA9D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8000"/>
          <w:sz w:val="19"/>
          <w:szCs w:val="19"/>
        </w:rPr>
        <w:t>/*</w:t>
      </w:r>
    </w:p>
    <w:p w14:paraId="5AED230E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8000"/>
          <w:sz w:val="19"/>
          <w:szCs w:val="19"/>
        </w:rPr>
        <w:t>Descrição: Solução do exercício 1 da atividade prática da disciplina de linguagem de programação</w:t>
      </w:r>
    </w:p>
    <w:p w14:paraId="5666AA8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53903"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 w:rsidRPr="00453903">
        <w:rPr>
          <w:rFonts w:ascii="Consolas" w:hAnsi="Consolas" w:cs="Consolas"/>
          <w:color w:val="008000"/>
          <w:sz w:val="19"/>
          <w:szCs w:val="19"/>
        </w:rPr>
        <w:t>: Raphaell Maciel de Sousa</w:t>
      </w:r>
    </w:p>
    <w:p w14:paraId="3BA8C533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8000"/>
          <w:sz w:val="19"/>
          <w:szCs w:val="19"/>
        </w:rPr>
        <w:t>Data: 22/10/2020</w:t>
      </w:r>
    </w:p>
    <w:p w14:paraId="54A20C4B" w14:textId="77777777" w:rsidR="00453903" w:rsidRDefault="00453903" w:rsidP="002320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7BE801F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60E2A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9A2020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CF2E50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808080"/>
          <w:sz w:val="19"/>
          <w:szCs w:val="19"/>
        </w:rPr>
        <w:t>#include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90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>&gt;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903">
        <w:rPr>
          <w:rFonts w:ascii="Consolas" w:hAnsi="Consolas" w:cs="Consolas"/>
          <w:color w:val="008000"/>
          <w:sz w:val="19"/>
          <w:szCs w:val="19"/>
        </w:rPr>
        <w:t>//biblioteca para definição de idioma de saída de dados</w:t>
      </w:r>
    </w:p>
    <w:p w14:paraId="72307FDC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808080"/>
          <w:sz w:val="19"/>
          <w:szCs w:val="19"/>
        </w:rPr>
        <w:t>#include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90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>&gt;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903">
        <w:rPr>
          <w:rFonts w:ascii="Consolas" w:hAnsi="Consolas" w:cs="Consolas"/>
          <w:color w:val="008000"/>
          <w:sz w:val="19"/>
          <w:szCs w:val="19"/>
        </w:rPr>
        <w:t>// contém funções e macros para manipulação de caracteres</w:t>
      </w:r>
    </w:p>
    <w:p w14:paraId="49A62218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76C04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8000"/>
          <w:sz w:val="19"/>
          <w:szCs w:val="19"/>
        </w:rPr>
        <w:t>//Definição de variáveis</w:t>
      </w:r>
    </w:p>
    <w:p w14:paraId="37BAF0D5" w14:textId="77777777" w:rsidR="00453903" w:rsidRPr="0083331B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FF"/>
          <w:sz w:val="19"/>
          <w:szCs w:val="19"/>
        </w:rPr>
        <w:t>int</w:t>
      </w:r>
      <w:r w:rsidRPr="0083331B">
        <w:rPr>
          <w:rFonts w:ascii="Consolas" w:hAnsi="Consolas" w:cs="Consolas"/>
          <w:color w:val="000000"/>
          <w:sz w:val="19"/>
          <w:szCs w:val="19"/>
        </w:rPr>
        <w:t xml:space="preserve"> tabuleiro[8][8]; </w:t>
      </w:r>
    </w:p>
    <w:p w14:paraId="19B5E616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72489123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4F4DFED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F7CD0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BA3F8C1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cavalos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C8AB8A2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torres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0DA2BB7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bispos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CCBF7E6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reis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7F22C77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rainhas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0A09916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DC241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1E23F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choices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17249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tabuleiro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A4DD6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tabuleiro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8D333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tabuleiro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B17CD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D103A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46B8C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>{</w:t>
      </w:r>
    </w:p>
    <w:p w14:paraId="53FE919B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6F008A"/>
          <w:sz w:val="19"/>
          <w:szCs w:val="19"/>
        </w:rPr>
        <w:t>LC_ALL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5390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Portuguese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>"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53903">
        <w:rPr>
          <w:rFonts w:ascii="Consolas" w:hAnsi="Consolas" w:cs="Consolas"/>
          <w:color w:val="008000"/>
          <w:sz w:val="19"/>
          <w:szCs w:val="19"/>
        </w:rPr>
        <w:t xml:space="preserve">//Define a </w:t>
      </w:r>
      <w:proofErr w:type="spellStart"/>
      <w:r w:rsidRPr="00453903">
        <w:rPr>
          <w:rFonts w:ascii="Consolas" w:hAnsi="Consolas" w:cs="Consolas"/>
          <w:color w:val="008000"/>
          <w:sz w:val="19"/>
          <w:szCs w:val="19"/>
        </w:rPr>
        <w:t>lingua</w:t>
      </w:r>
      <w:proofErr w:type="spellEnd"/>
      <w:r w:rsidRPr="00453903">
        <w:rPr>
          <w:rFonts w:ascii="Consolas" w:hAnsi="Consolas" w:cs="Consolas"/>
          <w:color w:val="008000"/>
          <w:sz w:val="19"/>
          <w:szCs w:val="19"/>
        </w:rPr>
        <w:t xml:space="preserve"> portuguesa para saída de dados</w:t>
      </w:r>
    </w:p>
    <w:p w14:paraId="6824C68A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"Olá, vamos iniciar...\n"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65E1972A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"Esse é o nosso xadrez 1.0\n"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1A7109D7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933FF0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reset_</w:t>
      </w:r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tabuleiro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53903">
        <w:rPr>
          <w:rFonts w:ascii="Consolas" w:hAnsi="Consolas" w:cs="Consolas"/>
          <w:color w:val="008000"/>
          <w:sz w:val="19"/>
          <w:szCs w:val="19"/>
        </w:rPr>
        <w:t>//Inicialmente, vamos zerar todas as posições do tabuleiro</w:t>
      </w:r>
    </w:p>
    <w:p w14:paraId="1508DB4B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D17E87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53903">
        <w:rPr>
          <w:rFonts w:ascii="Consolas" w:hAnsi="Consolas" w:cs="Consolas"/>
          <w:color w:val="000000"/>
          <w:sz w:val="19"/>
          <w:szCs w:val="19"/>
        </w:rPr>
        <w:t>control_out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2EFAFF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3DCBE0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nEscolha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 xml:space="preserve"> uma das seguintes opções\n\n"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0DC33F0C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53903">
        <w:rPr>
          <w:rFonts w:ascii="Consolas" w:hAnsi="Consolas" w:cs="Consolas"/>
          <w:color w:val="008000"/>
          <w:sz w:val="19"/>
          <w:szCs w:val="19"/>
        </w:rPr>
        <w:t>//chamada da função de apresentação do menu</w:t>
      </w:r>
    </w:p>
    <w:p w14:paraId="16566DC7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</w:p>
    <w:p w14:paraId="0CBE2A89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FF"/>
          <w:sz w:val="19"/>
          <w:szCs w:val="19"/>
        </w:rPr>
        <w:t>char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767288EE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</w:p>
    <w:p w14:paraId="22FC1763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8000"/>
          <w:sz w:val="19"/>
          <w:szCs w:val="19"/>
        </w:rPr>
        <w:t>/* Ignora o resto da linha */</w:t>
      </w:r>
    </w:p>
    <w:p w14:paraId="3C19ED6F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453903">
        <w:rPr>
          <w:rFonts w:ascii="Consolas" w:hAnsi="Consolas" w:cs="Consolas"/>
          <w:color w:val="A31515"/>
          <w:sz w:val="19"/>
          <w:szCs w:val="19"/>
        </w:rPr>
        <w:t>'\n'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49B68534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20F979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nSua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 xml:space="preserve"> escolha foi [%c], vamos nessa!\n"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));</w:t>
      </w:r>
    </w:p>
    <w:p w14:paraId="5E0F9223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663A3C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read_user_choices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453903">
        <w:rPr>
          <w:rFonts w:ascii="Consolas" w:hAnsi="Consolas" w:cs="Consolas"/>
          <w:color w:val="008000"/>
          <w:sz w:val="19"/>
          <w:szCs w:val="19"/>
        </w:rPr>
        <w:t>//chama a função que seleciona o que o usuário deseja realizar</w:t>
      </w:r>
    </w:p>
    <w:p w14:paraId="6AD4CA63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539D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67D88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453903">
        <w:rPr>
          <w:rFonts w:ascii="Consolas" w:hAnsi="Consolas" w:cs="Consolas"/>
          <w:color w:val="A31515"/>
          <w:sz w:val="19"/>
          <w:szCs w:val="19"/>
        </w:rPr>
        <w:t>"Pause"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53903">
        <w:rPr>
          <w:rFonts w:ascii="Consolas" w:hAnsi="Consolas" w:cs="Consolas"/>
          <w:color w:val="008000"/>
          <w:sz w:val="19"/>
          <w:szCs w:val="19"/>
        </w:rPr>
        <w:t>//Não é necessário na versão 2019 do visual Studio</w:t>
      </w:r>
    </w:p>
    <w:p w14:paraId="18EA5F1B" w14:textId="77777777" w:rsidR="00453903" w:rsidRPr="00266FC2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4F492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>}</w:t>
      </w:r>
    </w:p>
    <w:p w14:paraId="66B7304B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C48B49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8000"/>
          <w:sz w:val="19"/>
          <w:szCs w:val="19"/>
        </w:rPr>
        <w:t>//Função para apresentação do menu</w:t>
      </w:r>
    </w:p>
    <w:p w14:paraId="3B20216C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5390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AAF050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>{</w:t>
      </w:r>
    </w:p>
    <w:p w14:paraId="07609A63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r w:rsidRPr="00453903">
        <w:rPr>
          <w:rFonts w:ascii="Consolas" w:hAnsi="Consolas" w:cs="Consolas"/>
          <w:color w:val="A31515"/>
          <w:sz w:val="19"/>
          <w:szCs w:val="19"/>
        </w:rPr>
        <w:t>"[N] - Inserir nome do jogador\n"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200F8E53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r w:rsidRPr="00453903">
        <w:rPr>
          <w:rFonts w:ascii="Consolas" w:hAnsi="Consolas" w:cs="Consolas"/>
          <w:color w:val="A31515"/>
          <w:sz w:val="19"/>
          <w:szCs w:val="19"/>
        </w:rPr>
        <w:t>"[I] - Inserir peças no tabuleiro\n"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0FD3CF23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r w:rsidRPr="00453903">
        <w:rPr>
          <w:rFonts w:ascii="Consolas" w:hAnsi="Consolas" w:cs="Consolas"/>
          <w:color w:val="A31515"/>
          <w:sz w:val="19"/>
          <w:szCs w:val="19"/>
        </w:rPr>
        <w:t>"[M] - Mostra tabuleiro\n"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4BBE220B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r w:rsidRPr="00453903">
        <w:rPr>
          <w:rFonts w:ascii="Consolas" w:hAnsi="Consolas" w:cs="Consolas"/>
          <w:color w:val="A31515"/>
          <w:sz w:val="19"/>
          <w:szCs w:val="19"/>
        </w:rPr>
        <w:t>"[R] - Reset tabuleiro\n"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582CDFE7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r w:rsidRPr="00453903">
        <w:rPr>
          <w:rFonts w:ascii="Consolas" w:hAnsi="Consolas" w:cs="Consolas"/>
          <w:color w:val="A31515"/>
          <w:sz w:val="19"/>
          <w:szCs w:val="19"/>
        </w:rPr>
        <w:t>"[Q] - Quantidade de peças\n"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4C968DF0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r w:rsidRPr="00453903">
        <w:rPr>
          <w:rFonts w:ascii="Consolas" w:hAnsi="Consolas" w:cs="Consolas"/>
          <w:color w:val="A31515"/>
          <w:sz w:val="19"/>
          <w:szCs w:val="19"/>
        </w:rPr>
        <w:t>"[S] - Sair\n\n"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46D0150A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>}</w:t>
      </w:r>
    </w:p>
    <w:p w14:paraId="37C40D34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3B654B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8000"/>
          <w:sz w:val="19"/>
          <w:szCs w:val="19"/>
        </w:rPr>
        <w:t>//Função de reset do tabuleiro, escreve zero em todas as posições da matriz</w:t>
      </w:r>
    </w:p>
    <w:p w14:paraId="3CA9F38B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tabuleiro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F0FABA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CFAC9A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1D7387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>{</w:t>
      </w:r>
    </w:p>
    <w:p w14:paraId="1BE5C4E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FF"/>
          <w:sz w:val="19"/>
          <w:szCs w:val="19"/>
        </w:rPr>
        <w:t>for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39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j = 0; j &lt; 8; j++)</w:t>
      </w:r>
    </w:p>
    <w:p w14:paraId="58BEC67A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D125E4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  <w:t>tabuleiro[i][j] = 0;</w:t>
      </w:r>
    </w:p>
    <w:p w14:paraId="57A76110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43765B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06F33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peoes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556F82E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cavalos = 0;</w:t>
      </w:r>
    </w:p>
    <w:p w14:paraId="047BD1E9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torres = 0;</w:t>
      </w:r>
    </w:p>
    <w:p w14:paraId="1D3078EA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bispos = 0;</w:t>
      </w:r>
    </w:p>
    <w:p w14:paraId="679B755C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reis = 0;</w:t>
      </w:r>
    </w:p>
    <w:p w14:paraId="51F227C8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rainhas = 0;</w:t>
      </w:r>
    </w:p>
    <w:p w14:paraId="51ED09EF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>}</w:t>
      </w:r>
    </w:p>
    <w:p w14:paraId="0DA2ED58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780270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8000"/>
          <w:sz w:val="19"/>
          <w:szCs w:val="19"/>
        </w:rPr>
        <w:t>//Solicita do usuário o posicionamento das peças do xadrez</w:t>
      </w:r>
    </w:p>
    <w:p w14:paraId="1D0268BE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5390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read_</w:t>
      </w:r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tabuleiro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000000"/>
          <w:sz w:val="19"/>
          <w:szCs w:val="19"/>
        </w:rPr>
        <w:t>)</w:t>
      </w:r>
    </w:p>
    <w:p w14:paraId="007903A4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>{</w:t>
      </w:r>
    </w:p>
    <w:p w14:paraId="3D8D4A0C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nOk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>, vamos preencher o tabuleiro com as posições das peças...\n\n"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705E9349" w14:textId="77777777" w:rsidR="00453903" w:rsidRPr="00266FC2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FF"/>
          <w:sz w:val="19"/>
          <w:szCs w:val="19"/>
        </w:rPr>
        <w:t>for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77455685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>{</w:t>
      </w:r>
    </w:p>
    <w:p w14:paraId="3A15280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"\n************linha %d ************\n\n"</w:t>
      </w:r>
      <w:r w:rsidRPr="00453903"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58AD43D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0FC0BC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619FED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410058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"Input [%d][%d]: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i+1, j+1);</w:t>
      </w:r>
    </w:p>
    <w:p w14:paraId="45B7011E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input;</w:t>
      </w:r>
      <w:proofErr w:type="gramEnd"/>
    </w:p>
    <w:p w14:paraId="18B2AAE0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&amp;input);</w:t>
      </w:r>
    </w:p>
    <w:p w14:paraId="1952181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3903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453903">
        <w:rPr>
          <w:rFonts w:ascii="Consolas" w:hAnsi="Consolas" w:cs="Consolas"/>
          <w:color w:val="A31515"/>
          <w:sz w:val="19"/>
          <w:szCs w:val="19"/>
        </w:rPr>
        <w:t>'\n'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7D72CD1E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  <w:t>tabuleiro[i][j] = input;</w:t>
      </w:r>
    </w:p>
    <w:p w14:paraId="383402E4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5FBC9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8000"/>
          <w:sz w:val="19"/>
          <w:szCs w:val="19"/>
        </w:rPr>
        <w:t>//Condições para contagem da quantidade de peças</w:t>
      </w:r>
    </w:p>
    <w:p w14:paraId="79D1FB69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1)</w:t>
      </w:r>
    </w:p>
    <w:p w14:paraId="07A6EB33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999C757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2)</w:t>
      </w:r>
    </w:p>
    <w:p w14:paraId="0B8116D8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>cavalos = cavalos + 1;</w:t>
      </w:r>
    </w:p>
    <w:p w14:paraId="725625D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(input == 3)</w:t>
      </w:r>
    </w:p>
    <w:p w14:paraId="6DF5E2D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  <w:t>torres = torres + 1;</w:t>
      </w:r>
    </w:p>
    <w:p w14:paraId="0D0B841C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4)</w:t>
      </w:r>
    </w:p>
    <w:p w14:paraId="0DD7D65B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bispos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bispos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C470CAB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5)</w:t>
      </w:r>
    </w:p>
    <w:p w14:paraId="3CBDCB05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>reis = reis + 1;</w:t>
      </w:r>
    </w:p>
    <w:p w14:paraId="582262EB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(input == 6)</w:t>
      </w:r>
    </w:p>
    <w:p w14:paraId="3A39C4FC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  <w:t>rainhas = rainhas + 1;</w:t>
      </w:r>
    </w:p>
    <w:p w14:paraId="5546DBC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</w:p>
    <w:p w14:paraId="1A6B22AA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D8969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2D36B8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8000"/>
          <w:sz w:val="19"/>
          <w:szCs w:val="19"/>
        </w:rPr>
        <w:t>// mostrando a matriz na tela</w:t>
      </w:r>
    </w:p>
    <w:p w14:paraId="7C9905CF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 xml:space="preserve"> tabuleiro foi organizado da seguinte forma: 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1580D5A8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914076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62ABB7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622B7A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>{</w:t>
      </w:r>
    </w:p>
    <w:p w14:paraId="6E2AB04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"%d \t"</w:t>
      </w:r>
      <w:r w:rsidRPr="00453903">
        <w:rPr>
          <w:rFonts w:ascii="Consolas" w:hAnsi="Consolas" w:cs="Consolas"/>
          <w:color w:val="000000"/>
          <w:sz w:val="19"/>
          <w:szCs w:val="19"/>
        </w:rPr>
        <w:t>, tabuleiro[i][j]);</w:t>
      </w:r>
    </w:p>
    <w:p w14:paraId="76BA5C20" w14:textId="77777777" w:rsidR="00453903" w:rsidRPr="00266FC2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>}</w:t>
      </w:r>
    </w:p>
    <w:p w14:paraId="666D3607" w14:textId="77777777" w:rsidR="00453903" w:rsidRPr="00266FC2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r w:rsidRPr="00266FC2">
        <w:rPr>
          <w:rFonts w:ascii="Consolas" w:hAnsi="Consolas" w:cs="Consolas"/>
          <w:color w:val="A31515"/>
          <w:sz w:val="19"/>
          <w:szCs w:val="19"/>
        </w:rPr>
        <w:t>"\n\n"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06BE94DF" w14:textId="77777777" w:rsidR="00453903" w:rsidRPr="00266FC2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1D8D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>}</w:t>
      </w:r>
    </w:p>
    <w:p w14:paraId="3CC7D7C4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AD4E1F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8000"/>
          <w:sz w:val="19"/>
          <w:szCs w:val="19"/>
        </w:rPr>
        <w:t>//Esta função exibe no prompt o tabuleiro</w:t>
      </w:r>
    </w:p>
    <w:p w14:paraId="689AE5E2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tabuleiro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1FB27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BCB7CC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E3E288" w14:textId="77777777" w:rsidR="00453903" w:rsidRPr="00266FC2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>{</w:t>
      </w:r>
    </w:p>
    <w:p w14:paraId="3F763194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FF"/>
          <w:sz w:val="19"/>
          <w:szCs w:val="19"/>
        </w:rPr>
        <w:t>for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39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 xml:space="preserve"> j = 0; j &lt; 8; j++)</w:t>
      </w:r>
    </w:p>
    <w:p w14:paraId="3458E11E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C11A6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"%d \t"</w:t>
      </w:r>
      <w:r w:rsidRPr="00453903">
        <w:rPr>
          <w:rFonts w:ascii="Consolas" w:hAnsi="Consolas" w:cs="Consolas"/>
          <w:color w:val="000000"/>
          <w:sz w:val="19"/>
          <w:szCs w:val="19"/>
        </w:rPr>
        <w:t>, tabuleiro[i][j]);</w:t>
      </w:r>
    </w:p>
    <w:p w14:paraId="1B1DFD51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BCC7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r w:rsidRPr="00453903">
        <w:rPr>
          <w:rFonts w:ascii="Consolas" w:hAnsi="Consolas" w:cs="Consolas"/>
          <w:color w:val="A31515"/>
          <w:sz w:val="19"/>
          <w:szCs w:val="19"/>
        </w:rPr>
        <w:t>"\n\n"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5630BCD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CA41E1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>}</w:t>
      </w:r>
    </w:p>
    <w:p w14:paraId="384E152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8F4148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8000"/>
          <w:sz w:val="19"/>
          <w:szCs w:val="19"/>
        </w:rPr>
        <w:t>//Função de seleção de tarefas escolhidas pelo usuário</w:t>
      </w:r>
    </w:p>
    <w:p w14:paraId="60C82A24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choices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A058FC0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>{</w:t>
      </w:r>
    </w:p>
    <w:p w14:paraId="4268AF70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FF"/>
          <w:sz w:val="19"/>
          <w:szCs w:val="19"/>
        </w:rPr>
        <w:t>switch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3903">
        <w:rPr>
          <w:rFonts w:ascii="Consolas" w:hAnsi="Consolas" w:cs="Consolas"/>
          <w:color w:val="808080"/>
          <w:sz w:val="19"/>
          <w:szCs w:val="19"/>
        </w:rPr>
        <w:t>option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)</w:t>
      </w:r>
    </w:p>
    <w:p w14:paraId="451F2AB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B7605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FF"/>
          <w:sz w:val="19"/>
          <w:szCs w:val="19"/>
        </w:rPr>
        <w:t>case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903">
        <w:rPr>
          <w:rFonts w:ascii="Consolas" w:hAnsi="Consolas" w:cs="Consolas"/>
          <w:color w:val="A31515"/>
          <w:sz w:val="19"/>
          <w:szCs w:val="19"/>
        </w:rPr>
        <w:t>'N'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0F7AE9E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nInsira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 xml:space="preserve"> o nome do Jogador\n\n"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28F2A20A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&amp;player, 50);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3F2DC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453903">
        <w:rPr>
          <w:rFonts w:ascii="Consolas" w:hAnsi="Consolas" w:cs="Consolas"/>
          <w:color w:val="A31515"/>
          <w:sz w:val="19"/>
          <w:szCs w:val="19"/>
        </w:rPr>
        <w:t>'\n'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53903">
        <w:rPr>
          <w:rFonts w:ascii="Consolas" w:hAnsi="Consolas" w:cs="Consolas"/>
          <w:color w:val="008000"/>
          <w:sz w:val="19"/>
          <w:szCs w:val="19"/>
        </w:rPr>
        <w:t xml:space="preserve">// Ignora o resto da linha </w:t>
      </w:r>
    </w:p>
    <w:p w14:paraId="35CC0475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nSeja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 xml:space="preserve"> Bem vindo %s\n\n"</w:t>
      </w:r>
      <w:r w:rsidRPr="00453903">
        <w:rPr>
          <w:rFonts w:ascii="Consolas" w:hAnsi="Consolas" w:cs="Consolas"/>
          <w:color w:val="000000"/>
          <w:sz w:val="19"/>
          <w:szCs w:val="19"/>
        </w:rPr>
        <w:t>, player);</w:t>
      </w:r>
    </w:p>
    <w:p w14:paraId="6ED3DC5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FF"/>
          <w:sz w:val="19"/>
          <w:szCs w:val="19"/>
        </w:rPr>
        <w:t>break</w:t>
      </w:r>
      <w:r w:rsidRPr="00453903">
        <w:rPr>
          <w:rFonts w:ascii="Consolas" w:hAnsi="Consolas" w:cs="Consolas"/>
          <w:color w:val="000000"/>
          <w:sz w:val="19"/>
          <w:szCs w:val="19"/>
        </w:rPr>
        <w:t>;</w:t>
      </w:r>
    </w:p>
    <w:p w14:paraId="50B8B54B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FF"/>
          <w:sz w:val="19"/>
          <w:szCs w:val="19"/>
        </w:rPr>
        <w:t>case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3903">
        <w:rPr>
          <w:rFonts w:ascii="Consolas" w:hAnsi="Consolas" w:cs="Consolas"/>
          <w:color w:val="A31515"/>
          <w:sz w:val="19"/>
          <w:szCs w:val="19"/>
        </w:rPr>
        <w:t>'I'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590FE75F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nOk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>, vamos inserir as peças do tabuleiro..."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522BFB48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"\n1 - Peão    \t4 - Bispos \t0 - Ausência de Peças"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7C53D5D7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"\n2 - Cavalos \t5 - Reis"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373F8D65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"\n3 - Torres  \t6 - Rainhas\n\n"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1C2031F0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tabuleiro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87A4A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E821E8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697D85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nOk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>, vamos ver como está a distribuição de peças no tabuleiro\n\n"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03015905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tabuleiro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0D87A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3D9AFD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6F9E27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tabuleiro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2E129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54B511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B323F1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 xml:space="preserve"> quantidade de peças escolhidas é:\n\n"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5F76BB6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"%d Peões\n"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53903">
        <w:rPr>
          <w:rFonts w:ascii="Consolas" w:hAnsi="Consolas" w:cs="Consolas"/>
          <w:color w:val="000000"/>
          <w:sz w:val="19"/>
          <w:szCs w:val="19"/>
        </w:rPr>
        <w:t>peoes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69012D7F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"%d Cavalos\n"</w:t>
      </w:r>
      <w:r w:rsidRPr="00453903">
        <w:rPr>
          <w:rFonts w:ascii="Consolas" w:hAnsi="Consolas" w:cs="Consolas"/>
          <w:color w:val="000000"/>
          <w:sz w:val="19"/>
          <w:szCs w:val="19"/>
        </w:rPr>
        <w:t>, cavalos);</w:t>
      </w:r>
    </w:p>
    <w:p w14:paraId="6D3B465D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"%d Torres\n"</w:t>
      </w:r>
      <w:r w:rsidRPr="00453903">
        <w:rPr>
          <w:rFonts w:ascii="Consolas" w:hAnsi="Consolas" w:cs="Consolas"/>
          <w:color w:val="000000"/>
          <w:sz w:val="19"/>
          <w:szCs w:val="19"/>
        </w:rPr>
        <w:t>, torres);</w:t>
      </w:r>
    </w:p>
    <w:p w14:paraId="160746D6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"%d Bispos\n"</w:t>
      </w:r>
      <w:r w:rsidRPr="00453903">
        <w:rPr>
          <w:rFonts w:ascii="Consolas" w:hAnsi="Consolas" w:cs="Consolas"/>
          <w:color w:val="000000"/>
          <w:sz w:val="19"/>
          <w:szCs w:val="19"/>
        </w:rPr>
        <w:t>, bispos);</w:t>
      </w:r>
    </w:p>
    <w:p w14:paraId="30354CB2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"%d Reis\n"</w:t>
      </w:r>
      <w:r w:rsidRPr="00453903">
        <w:rPr>
          <w:rFonts w:ascii="Consolas" w:hAnsi="Consolas" w:cs="Consolas"/>
          <w:color w:val="000000"/>
          <w:sz w:val="19"/>
          <w:szCs w:val="19"/>
        </w:rPr>
        <w:t>, reis);</w:t>
      </w:r>
    </w:p>
    <w:p w14:paraId="07CC110C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"%d Rainhas\n\n"</w:t>
      </w:r>
      <w:r w:rsidRPr="00453903">
        <w:rPr>
          <w:rFonts w:ascii="Consolas" w:hAnsi="Consolas" w:cs="Consolas"/>
          <w:color w:val="000000"/>
          <w:sz w:val="19"/>
          <w:szCs w:val="19"/>
        </w:rPr>
        <w:t>, rainhas);</w:t>
      </w:r>
    </w:p>
    <w:p w14:paraId="3AB6BEAB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BD80A3" w14:textId="77777777" w:rsid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FCB0DF" w14:textId="77777777" w:rsidR="00453903" w:rsidRPr="0083331B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>control_out = 1;</w:t>
      </w:r>
    </w:p>
    <w:p w14:paraId="401A5C0A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nAté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 xml:space="preserve"> a próxima!\n\n"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4E49BD61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FF"/>
          <w:sz w:val="19"/>
          <w:szCs w:val="19"/>
        </w:rPr>
        <w:t>break</w:t>
      </w:r>
      <w:r w:rsidRPr="00453903">
        <w:rPr>
          <w:rFonts w:ascii="Consolas" w:hAnsi="Consolas" w:cs="Consolas"/>
          <w:color w:val="000000"/>
          <w:sz w:val="19"/>
          <w:szCs w:val="19"/>
        </w:rPr>
        <w:t>;</w:t>
      </w:r>
    </w:p>
    <w:p w14:paraId="7DF31298" w14:textId="77777777" w:rsidR="00453903" w:rsidRPr="00453903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FF"/>
          <w:sz w:val="19"/>
          <w:szCs w:val="19"/>
        </w:rPr>
        <w:t>default</w:t>
      </w:r>
      <w:r w:rsidRPr="00453903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45390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539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3903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453903">
        <w:rPr>
          <w:rFonts w:ascii="Consolas" w:hAnsi="Consolas" w:cs="Consolas"/>
          <w:color w:val="A31515"/>
          <w:sz w:val="19"/>
          <w:szCs w:val="19"/>
        </w:rPr>
        <w:t>nOpção</w:t>
      </w:r>
      <w:proofErr w:type="spellEnd"/>
      <w:r w:rsidRPr="00453903">
        <w:rPr>
          <w:rFonts w:ascii="Consolas" w:hAnsi="Consolas" w:cs="Consolas"/>
          <w:color w:val="A31515"/>
          <w:sz w:val="19"/>
          <w:szCs w:val="19"/>
        </w:rPr>
        <w:t xml:space="preserve"> Inválida!\n\n"</w:t>
      </w:r>
      <w:r w:rsidRPr="00453903">
        <w:rPr>
          <w:rFonts w:ascii="Consolas" w:hAnsi="Consolas" w:cs="Consolas"/>
          <w:color w:val="000000"/>
          <w:sz w:val="19"/>
          <w:szCs w:val="19"/>
        </w:rPr>
        <w:t>);</w:t>
      </w:r>
    </w:p>
    <w:p w14:paraId="711D41AF" w14:textId="77777777" w:rsidR="00453903" w:rsidRPr="00266FC2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453903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FF"/>
          <w:sz w:val="19"/>
          <w:szCs w:val="19"/>
        </w:rPr>
        <w:t>break</w:t>
      </w:r>
      <w:r w:rsidRPr="00266FC2">
        <w:rPr>
          <w:rFonts w:ascii="Consolas" w:hAnsi="Consolas" w:cs="Consolas"/>
          <w:color w:val="000000"/>
          <w:sz w:val="19"/>
          <w:szCs w:val="19"/>
        </w:rPr>
        <w:t>;</w:t>
      </w:r>
    </w:p>
    <w:p w14:paraId="0A6DC925" w14:textId="77777777" w:rsidR="00453903" w:rsidRPr="00266FC2" w:rsidRDefault="00453903" w:rsidP="004539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DB47C5" w14:textId="30CA3994" w:rsidR="00FE7040" w:rsidRPr="00FE7040" w:rsidRDefault="00453903" w:rsidP="00453903">
      <w:pPr>
        <w:spacing w:line="360" w:lineRule="auto"/>
        <w:ind w:firstLine="426"/>
        <w:rPr>
          <w:sz w:val="16"/>
          <w:szCs w:val="16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>}</w:t>
      </w:r>
    </w:p>
    <w:p w14:paraId="6B5D137A" w14:textId="77777777" w:rsidR="00FE7040" w:rsidRDefault="00FE7040" w:rsidP="00FE7040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Imagem do código funcionando no seu computador</w:t>
      </w:r>
      <w:r w:rsidRPr="004F44EC">
        <w:rPr>
          <w:szCs w:val="24"/>
          <w:u w:val="single"/>
        </w:rPr>
        <w:t>:</w:t>
      </w:r>
    </w:p>
    <w:p w14:paraId="6CC11106" w14:textId="7BB00E31" w:rsidR="00FE7040" w:rsidRDefault="00A41288" w:rsidP="00FE7040">
      <w:pPr>
        <w:spacing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5C8F2CF7" wp14:editId="5F631A41">
            <wp:extent cx="5760720" cy="1796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6F81" w14:textId="16B2EF96" w:rsidR="00A41288" w:rsidRDefault="001D6ABF" w:rsidP="001D6ABF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1: prompt com a execução do código desenvolvido</w:t>
      </w:r>
      <w:r w:rsidR="002F0358">
        <w:rPr>
          <w:sz w:val="16"/>
          <w:szCs w:val="16"/>
        </w:rPr>
        <w:t xml:space="preserve">. Menu de opções. </w:t>
      </w:r>
    </w:p>
    <w:p w14:paraId="6468FA6B" w14:textId="06751131" w:rsidR="001D6ABF" w:rsidRDefault="001D6ABF" w:rsidP="00FE7040">
      <w:pPr>
        <w:spacing w:line="360" w:lineRule="auto"/>
        <w:rPr>
          <w:sz w:val="16"/>
          <w:szCs w:val="16"/>
        </w:rPr>
      </w:pPr>
    </w:p>
    <w:p w14:paraId="542130C8" w14:textId="1ACA6CDD" w:rsidR="005B7F36" w:rsidRDefault="005B7F36" w:rsidP="00FE7040">
      <w:pPr>
        <w:spacing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41C80058" wp14:editId="3253BC29">
            <wp:extent cx="5760720" cy="38214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C40F" w14:textId="74C472B5" w:rsidR="005B7F36" w:rsidRDefault="005B7F36" w:rsidP="005B7F36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2: prompt com a execução do código desenvolvido</w:t>
      </w:r>
      <w:r w:rsidR="00276611">
        <w:rPr>
          <w:sz w:val="16"/>
          <w:szCs w:val="16"/>
        </w:rPr>
        <w:t>. Inserindo o nome do jogador.</w:t>
      </w:r>
    </w:p>
    <w:p w14:paraId="62BF231D" w14:textId="202D87A1" w:rsidR="005B7F36" w:rsidRDefault="00F30BC5" w:rsidP="00FE7040">
      <w:pPr>
        <w:spacing w:line="360" w:lineRule="au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8AD072E" wp14:editId="14ECE8B5">
            <wp:extent cx="5760720" cy="4046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DDEB" w14:textId="53059C31" w:rsidR="00F30BC5" w:rsidRDefault="00F30BC5" w:rsidP="00F30BC5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3: prompt com a execução do código desenvolvido</w:t>
      </w:r>
      <w:r w:rsidR="00276611">
        <w:rPr>
          <w:sz w:val="16"/>
          <w:szCs w:val="16"/>
        </w:rPr>
        <w:t>. Inserindo as peças no tabuleiro.</w:t>
      </w:r>
    </w:p>
    <w:p w14:paraId="0DB8F00D" w14:textId="32CB9991" w:rsidR="00F30BC5" w:rsidRDefault="00F30BC5" w:rsidP="00FE7040">
      <w:pPr>
        <w:spacing w:line="360" w:lineRule="auto"/>
        <w:rPr>
          <w:sz w:val="16"/>
          <w:szCs w:val="16"/>
        </w:rPr>
      </w:pPr>
    </w:p>
    <w:p w14:paraId="47CF1D74" w14:textId="5ABA2FD7" w:rsidR="001B1105" w:rsidRDefault="001B1105" w:rsidP="00FE7040">
      <w:pPr>
        <w:spacing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7AD2BAFC" wp14:editId="1523C39E">
            <wp:extent cx="5760720" cy="3679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E68C" w14:textId="048B4A80" w:rsidR="001B1105" w:rsidRDefault="001B1105" w:rsidP="001B1105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4: prompt com a execução do código desenvolvido</w:t>
      </w:r>
      <w:r w:rsidR="00276611">
        <w:rPr>
          <w:sz w:val="16"/>
          <w:szCs w:val="16"/>
        </w:rPr>
        <w:t>. Apresentação do tabuleiro.</w:t>
      </w:r>
    </w:p>
    <w:p w14:paraId="33CA23F9" w14:textId="124E68EB" w:rsidR="001B1105" w:rsidRDefault="001B1105" w:rsidP="00FE7040">
      <w:pPr>
        <w:spacing w:line="360" w:lineRule="auto"/>
        <w:rPr>
          <w:sz w:val="16"/>
          <w:szCs w:val="16"/>
        </w:rPr>
      </w:pPr>
    </w:p>
    <w:p w14:paraId="651BC07B" w14:textId="74B428F7" w:rsidR="001F7876" w:rsidRDefault="001F7876" w:rsidP="00FE7040">
      <w:pPr>
        <w:spacing w:line="360" w:lineRule="auto"/>
        <w:rPr>
          <w:sz w:val="16"/>
          <w:szCs w:val="16"/>
        </w:rPr>
      </w:pPr>
    </w:p>
    <w:p w14:paraId="3E94765B" w14:textId="21BB666B" w:rsidR="001F7876" w:rsidRDefault="001F7876" w:rsidP="00FE7040">
      <w:pPr>
        <w:spacing w:line="360" w:lineRule="au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92C94F5" wp14:editId="08701742">
            <wp:extent cx="5760720" cy="3873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DBB0" w14:textId="391E0B5E" w:rsidR="001F7876" w:rsidRDefault="001F7876" w:rsidP="001F7876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5: prompt com a execução do código desenvolvido</w:t>
      </w:r>
      <w:r w:rsidR="00276611">
        <w:rPr>
          <w:sz w:val="16"/>
          <w:szCs w:val="16"/>
        </w:rPr>
        <w:t>. Exibição da quantidade de peças.</w:t>
      </w:r>
    </w:p>
    <w:p w14:paraId="2D54E0C0" w14:textId="77B19514" w:rsidR="001F7876" w:rsidRDefault="001F7876" w:rsidP="00FE7040">
      <w:pPr>
        <w:spacing w:line="360" w:lineRule="auto"/>
        <w:rPr>
          <w:sz w:val="16"/>
          <w:szCs w:val="16"/>
        </w:rPr>
      </w:pPr>
    </w:p>
    <w:p w14:paraId="72B10E55" w14:textId="4F286364" w:rsidR="009645FF" w:rsidRDefault="009645FF" w:rsidP="00FE7040">
      <w:pPr>
        <w:spacing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4EAFB6F1" wp14:editId="6CCA4FD6">
            <wp:extent cx="5760720" cy="39592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E3BE" w14:textId="5CC1EF22" w:rsidR="009645FF" w:rsidRDefault="009645FF" w:rsidP="009645FF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6: prompt com a execução do código desenvolvido</w:t>
      </w:r>
      <w:r w:rsidR="00276611">
        <w:rPr>
          <w:sz w:val="16"/>
          <w:szCs w:val="16"/>
        </w:rPr>
        <w:t xml:space="preserve">. Resetando </w:t>
      </w:r>
      <w:r w:rsidR="008F66D4">
        <w:rPr>
          <w:sz w:val="16"/>
          <w:szCs w:val="16"/>
        </w:rPr>
        <w:t>o tabuleiro.</w:t>
      </w:r>
    </w:p>
    <w:p w14:paraId="729A428B" w14:textId="22F7B29A" w:rsidR="00BB6BAD" w:rsidRDefault="00BB6BAD" w:rsidP="009645FF">
      <w:pPr>
        <w:spacing w:line="360" w:lineRule="auto"/>
        <w:jc w:val="center"/>
        <w:rPr>
          <w:sz w:val="16"/>
          <w:szCs w:val="16"/>
        </w:rPr>
      </w:pPr>
    </w:p>
    <w:p w14:paraId="138B8B33" w14:textId="6212042E" w:rsidR="00BB6BAD" w:rsidRDefault="00BB6BAD" w:rsidP="009645FF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83746B4" wp14:editId="26587191">
            <wp:extent cx="5760720" cy="34563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1FE1" w14:textId="1A8C59D4" w:rsidR="00BB6BAD" w:rsidRDefault="00BB6BAD" w:rsidP="00BB6BAD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7: prompt com a execução do código desenvolvido</w:t>
      </w:r>
      <w:r w:rsidR="008F66D4">
        <w:rPr>
          <w:sz w:val="16"/>
          <w:szCs w:val="16"/>
        </w:rPr>
        <w:t>. Saindo da aplicação.</w:t>
      </w:r>
    </w:p>
    <w:p w14:paraId="5B79D5B5" w14:textId="71F892B9" w:rsidR="009645FF" w:rsidRDefault="009645FF" w:rsidP="00FE7040">
      <w:pPr>
        <w:spacing w:line="360" w:lineRule="auto"/>
        <w:rPr>
          <w:sz w:val="16"/>
          <w:szCs w:val="16"/>
        </w:rPr>
      </w:pPr>
    </w:p>
    <w:p w14:paraId="6E83F0A8" w14:textId="21CF4934" w:rsidR="00D239DB" w:rsidRPr="009D7891" w:rsidRDefault="00D239DB" w:rsidP="00D239DB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</w:t>
      </w:r>
    </w:p>
    <w:p w14:paraId="6E1F001C" w14:textId="77777777" w:rsidR="00581327" w:rsidRDefault="00D239DB" w:rsidP="00581327">
      <w:pPr>
        <w:spacing w:line="360" w:lineRule="auto"/>
        <w:ind w:firstLine="426"/>
      </w:pPr>
      <w:r>
        <w:rPr>
          <w:szCs w:val="24"/>
        </w:rPr>
        <w:t xml:space="preserve">ENUNCIADO: </w:t>
      </w:r>
      <w:r w:rsidR="00581327">
        <w:t xml:space="preserve">Escreva um programa, em LINGUAGEM C, que: </w:t>
      </w:r>
    </w:p>
    <w:p w14:paraId="56AD4397" w14:textId="77777777" w:rsidR="00581327" w:rsidRDefault="00581327" w:rsidP="00581327">
      <w:pPr>
        <w:spacing w:line="360" w:lineRule="auto"/>
        <w:ind w:firstLine="426"/>
      </w:pPr>
      <w:r>
        <w:t xml:space="preserve">a) Solicite ao usuário a entrada de um registro que armazene na memória o Nome do funcionário e o seu salário. </w:t>
      </w:r>
    </w:p>
    <w:p w14:paraId="079F33B7" w14:textId="36542F74" w:rsidR="00D239DB" w:rsidRDefault="00581327" w:rsidP="00581327">
      <w:pPr>
        <w:spacing w:line="360" w:lineRule="auto"/>
        <w:ind w:firstLine="426"/>
        <w:rPr>
          <w:szCs w:val="24"/>
        </w:rPr>
      </w:pPr>
      <w:r>
        <w:t>b) Utilizando o salário informado calcule o imposto de renda devido e mostre na tela, conforme a tabela</w:t>
      </w:r>
      <w:r w:rsidR="00D239DB">
        <w:t>.</w:t>
      </w:r>
    </w:p>
    <w:p w14:paraId="6821AA02" w14:textId="0761E6B5" w:rsidR="00D239DB" w:rsidRDefault="00D239DB" w:rsidP="00FE7040">
      <w:pPr>
        <w:spacing w:line="360" w:lineRule="auto"/>
        <w:rPr>
          <w:sz w:val="16"/>
          <w:szCs w:val="16"/>
        </w:rPr>
      </w:pPr>
    </w:p>
    <w:p w14:paraId="5F8969E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8000"/>
          <w:sz w:val="19"/>
          <w:szCs w:val="19"/>
        </w:rPr>
        <w:t>/*</w:t>
      </w:r>
    </w:p>
    <w:p w14:paraId="35B06310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8000"/>
          <w:sz w:val="19"/>
          <w:szCs w:val="19"/>
        </w:rPr>
        <w:t>Local: Cajazeiras - PB</w:t>
      </w:r>
    </w:p>
    <w:p w14:paraId="4AD533BB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8000"/>
          <w:sz w:val="19"/>
          <w:szCs w:val="19"/>
        </w:rPr>
        <w:t>Data: 24/10/2020</w:t>
      </w:r>
    </w:p>
    <w:p w14:paraId="702E5B62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8000"/>
          <w:sz w:val="19"/>
          <w:szCs w:val="19"/>
        </w:rPr>
        <w:t>Autor: Raphaell Maciel de Sousa</w:t>
      </w:r>
    </w:p>
    <w:p w14:paraId="3D749F42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8000"/>
          <w:sz w:val="19"/>
          <w:szCs w:val="19"/>
        </w:rPr>
        <w:t xml:space="preserve">Descrição: programa para cálculo do imposto. </w:t>
      </w:r>
    </w:p>
    <w:p w14:paraId="3E0E8D1B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8000"/>
          <w:sz w:val="19"/>
          <w:szCs w:val="19"/>
        </w:rPr>
        <w:t>Solução do exercício 2 da atividade prática</w:t>
      </w:r>
    </w:p>
    <w:p w14:paraId="4F480E63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A5CD40B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F68EF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A988D7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F38F39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808080"/>
          <w:sz w:val="19"/>
          <w:szCs w:val="19"/>
        </w:rPr>
        <w:t>#include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6FC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66FC2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266FC2">
        <w:rPr>
          <w:rFonts w:ascii="Consolas" w:hAnsi="Consolas" w:cs="Consolas"/>
          <w:color w:val="A31515"/>
          <w:sz w:val="19"/>
          <w:szCs w:val="19"/>
        </w:rPr>
        <w:t>&gt;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6FC2">
        <w:rPr>
          <w:rFonts w:ascii="Consolas" w:hAnsi="Consolas" w:cs="Consolas"/>
          <w:color w:val="008000"/>
          <w:sz w:val="19"/>
          <w:szCs w:val="19"/>
        </w:rPr>
        <w:t>//biblioteca para definição de idioma de saída de dados</w:t>
      </w:r>
    </w:p>
    <w:p w14:paraId="55CA65EE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B54EC6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6FC2">
        <w:rPr>
          <w:rFonts w:ascii="Consolas" w:hAnsi="Consolas" w:cs="Consolas"/>
          <w:color w:val="2B91AF"/>
          <w:sz w:val="19"/>
          <w:szCs w:val="19"/>
        </w:rPr>
        <w:t>cadastro_de_</w:t>
      </w:r>
      <w:proofErr w:type="gramStart"/>
      <w:r w:rsidRPr="00266FC2">
        <w:rPr>
          <w:rFonts w:ascii="Consolas" w:hAnsi="Consolas" w:cs="Consolas"/>
          <w:color w:val="2B91AF"/>
          <w:sz w:val="19"/>
          <w:szCs w:val="19"/>
        </w:rPr>
        <w:t>funcionarios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66FC2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266FC2">
        <w:rPr>
          <w:rFonts w:ascii="Consolas" w:hAnsi="Consolas" w:cs="Consolas"/>
          <w:color w:val="008000"/>
          <w:sz w:val="19"/>
          <w:szCs w:val="19"/>
        </w:rPr>
        <w:t xml:space="preserve">*Criando a </w:t>
      </w:r>
      <w:proofErr w:type="spellStart"/>
      <w:r w:rsidRPr="00266FC2"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 w:rsidRPr="00266FC2">
        <w:rPr>
          <w:rFonts w:ascii="Consolas" w:hAnsi="Consolas" w:cs="Consolas"/>
          <w:color w:val="008000"/>
          <w:sz w:val="19"/>
          <w:szCs w:val="19"/>
        </w:rPr>
        <w:t>*/</w:t>
      </w:r>
    </w:p>
    <w:p w14:paraId="569BF0AC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>{</w:t>
      </w:r>
    </w:p>
    <w:p w14:paraId="376CE228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FF"/>
          <w:sz w:val="19"/>
          <w:szCs w:val="19"/>
        </w:rPr>
        <w:t>char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nome[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>50];</w:t>
      </w:r>
    </w:p>
    <w:p w14:paraId="672CF30B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>;</w:t>
      </w:r>
    </w:p>
    <w:p w14:paraId="4274D70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 xml:space="preserve">}; </w:t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6FC2">
        <w:rPr>
          <w:rFonts w:ascii="Consolas" w:hAnsi="Consolas" w:cs="Consolas"/>
          <w:color w:val="2B91AF"/>
          <w:sz w:val="19"/>
          <w:szCs w:val="19"/>
        </w:rPr>
        <w:t>cadastro_de_funcionarios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cadastro; </w:t>
      </w:r>
      <w:r w:rsidRPr="00266FC2"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 w:rsidRPr="00266FC2"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 w:rsidRPr="00266FC2">
        <w:rPr>
          <w:rFonts w:ascii="Consolas" w:hAnsi="Consolas" w:cs="Consolas"/>
          <w:color w:val="008000"/>
          <w:sz w:val="19"/>
          <w:szCs w:val="19"/>
        </w:rPr>
        <w:t xml:space="preserve"> tipo </w:t>
      </w:r>
      <w:proofErr w:type="spellStart"/>
      <w:r w:rsidRPr="00266FC2">
        <w:rPr>
          <w:rFonts w:ascii="Consolas" w:hAnsi="Consolas" w:cs="Consolas"/>
          <w:color w:val="008000"/>
          <w:sz w:val="19"/>
          <w:szCs w:val="19"/>
        </w:rPr>
        <w:t>strut</w:t>
      </w:r>
      <w:proofErr w:type="spellEnd"/>
      <w:r w:rsidRPr="00266FC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769B57C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  <w:t xml:space="preserve"> para referência ao </w:t>
      </w:r>
    </w:p>
    <w:p w14:paraId="4D640148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spellStart"/>
      <w:r w:rsidRPr="00266FC2">
        <w:rPr>
          <w:rFonts w:ascii="Consolas" w:hAnsi="Consolas" w:cs="Consolas"/>
          <w:color w:val="008000"/>
          <w:sz w:val="19"/>
          <w:szCs w:val="19"/>
        </w:rPr>
        <w:t>cadastro_de_funcionarios</w:t>
      </w:r>
      <w:proofErr w:type="spellEnd"/>
      <w:r w:rsidRPr="00266FC2">
        <w:rPr>
          <w:rFonts w:ascii="Consolas" w:hAnsi="Consolas" w:cs="Consolas"/>
          <w:color w:val="008000"/>
          <w:sz w:val="19"/>
          <w:szCs w:val="19"/>
        </w:rPr>
        <w:t>*/</w:t>
      </w:r>
    </w:p>
    <w:p w14:paraId="1091F99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20751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8000"/>
          <w:sz w:val="19"/>
          <w:szCs w:val="19"/>
        </w:rPr>
        <w:t>/*Declaração de funções*/</w:t>
      </w:r>
    </w:p>
    <w:p w14:paraId="3739A4EA" w14:textId="77777777" w:rsidR="00266FC2" w:rsidRPr="0083331B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FF"/>
          <w:sz w:val="19"/>
          <w:szCs w:val="19"/>
        </w:rPr>
        <w:t>void</w:t>
      </w:r>
      <w:r w:rsidRPr="0083331B">
        <w:rPr>
          <w:rFonts w:ascii="Consolas" w:hAnsi="Consolas" w:cs="Consolas"/>
          <w:color w:val="000000"/>
          <w:sz w:val="19"/>
          <w:szCs w:val="19"/>
        </w:rPr>
        <w:t xml:space="preserve"> print_</w:t>
      </w:r>
      <w:proofErr w:type="gramStart"/>
      <w:r w:rsidRPr="0083331B"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 w:rsidRPr="0083331B">
        <w:rPr>
          <w:rFonts w:ascii="Consolas" w:hAnsi="Consolas" w:cs="Consolas"/>
          <w:color w:val="000000"/>
          <w:sz w:val="19"/>
          <w:szCs w:val="19"/>
        </w:rPr>
        <w:t>);</w:t>
      </w:r>
    </w:p>
    <w:p w14:paraId="39787482" w14:textId="77777777" w:rsidR="00266FC2" w:rsidRPr="0083331B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FF"/>
          <w:sz w:val="19"/>
          <w:szCs w:val="19"/>
        </w:rPr>
        <w:t>void</w:t>
      </w:r>
      <w:r w:rsidRPr="0083331B">
        <w:rPr>
          <w:rFonts w:ascii="Consolas" w:hAnsi="Consolas" w:cs="Consolas"/>
          <w:color w:val="000000"/>
          <w:sz w:val="19"/>
          <w:szCs w:val="19"/>
        </w:rPr>
        <w:t xml:space="preserve"> calculo_faixa_</w:t>
      </w:r>
      <w:proofErr w:type="gramStart"/>
      <w:r w:rsidRPr="0083331B">
        <w:rPr>
          <w:rFonts w:ascii="Consolas" w:hAnsi="Consolas" w:cs="Consolas"/>
          <w:color w:val="000000"/>
          <w:sz w:val="19"/>
          <w:szCs w:val="19"/>
        </w:rPr>
        <w:t>salarial(</w:t>
      </w:r>
      <w:proofErr w:type="gramEnd"/>
      <w:r w:rsidRPr="0083331B">
        <w:rPr>
          <w:rFonts w:ascii="Consolas" w:hAnsi="Consolas" w:cs="Consolas"/>
          <w:color w:val="0000FF"/>
          <w:sz w:val="19"/>
          <w:szCs w:val="19"/>
        </w:rPr>
        <w:t>float</w:t>
      </w:r>
      <w:r w:rsidRPr="00833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331B">
        <w:rPr>
          <w:rFonts w:ascii="Consolas" w:hAnsi="Consolas" w:cs="Consolas"/>
          <w:color w:val="808080"/>
          <w:sz w:val="19"/>
          <w:szCs w:val="19"/>
        </w:rPr>
        <w:t>salario</w:t>
      </w:r>
      <w:r w:rsidRPr="0083331B">
        <w:rPr>
          <w:rFonts w:ascii="Consolas" w:hAnsi="Consolas" w:cs="Consolas"/>
          <w:color w:val="000000"/>
          <w:sz w:val="19"/>
          <w:szCs w:val="19"/>
        </w:rPr>
        <w:t>);</w:t>
      </w:r>
    </w:p>
    <w:p w14:paraId="5D1A6E59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calculo_do_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imposto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66FC2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5A084557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5901DC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faixa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A913F1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faixa_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salarial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6EAECF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52620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0454D1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>{</w:t>
      </w:r>
    </w:p>
    <w:p w14:paraId="7C36C2CB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6F008A"/>
          <w:sz w:val="19"/>
          <w:szCs w:val="19"/>
        </w:rPr>
        <w:t>LC_ALL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66FC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66FC2">
        <w:rPr>
          <w:rFonts w:ascii="Consolas" w:hAnsi="Consolas" w:cs="Consolas"/>
          <w:color w:val="A31515"/>
          <w:sz w:val="19"/>
          <w:szCs w:val="19"/>
        </w:rPr>
        <w:t>Portuguese</w:t>
      </w:r>
      <w:proofErr w:type="spellEnd"/>
      <w:r w:rsidRPr="00266FC2">
        <w:rPr>
          <w:rFonts w:ascii="Consolas" w:hAnsi="Consolas" w:cs="Consolas"/>
          <w:color w:val="A31515"/>
          <w:sz w:val="19"/>
          <w:szCs w:val="19"/>
        </w:rPr>
        <w:t>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266FC2">
        <w:rPr>
          <w:rFonts w:ascii="Consolas" w:hAnsi="Consolas" w:cs="Consolas"/>
          <w:color w:val="008000"/>
          <w:sz w:val="19"/>
          <w:szCs w:val="19"/>
        </w:rPr>
        <w:t xml:space="preserve">//Define a </w:t>
      </w:r>
      <w:proofErr w:type="spellStart"/>
      <w:r w:rsidRPr="00266FC2">
        <w:rPr>
          <w:rFonts w:ascii="Consolas" w:hAnsi="Consolas" w:cs="Consolas"/>
          <w:color w:val="008000"/>
          <w:sz w:val="19"/>
          <w:szCs w:val="19"/>
        </w:rPr>
        <w:t>lingua</w:t>
      </w:r>
      <w:proofErr w:type="spellEnd"/>
      <w:r w:rsidRPr="00266FC2">
        <w:rPr>
          <w:rFonts w:ascii="Consolas" w:hAnsi="Consolas" w:cs="Consolas"/>
          <w:color w:val="008000"/>
          <w:sz w:val="19"/>
          <w:szCs w:val="19"/>
        </w:rPr>
        <w:t xml:space="preserve"> portuguesa para saída de da</w:t>
      </w:r>
    </w:p>
    <w:p w14:paraId="5BDBE31A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</w:p>
    <w:p w14:paraId="1DA431F1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"Olá, por favor, insira seu nome: \n\n"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3F1CA7B1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66FC2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495A1388" w14:textId="77777777" w:rsidR="00266FC2" w:rsidRPr="00266FC2" w:rsidRDefault="00266FC2" w:rsidP="0083331B">
      <w:pPr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>cadastro.nome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, 50, </w:t>
      </w:r>
      <w:proofErr w:type="spellStart"/>
      <w:r w:rsidRPr="00266FC2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266FC2">
        <w:rPr>
          <w:rFonts w:ascii="Consolas" w:hAnsi="Consolas" w:cs="Consolas"/>
          <w:color w:val="008000"/>
          <w:sz w:val="19"/>
          <w:szCs w:val="19"/>
        </w:rPr>
        <w:t>//Leitura do nome</w:t>
      </w:r>
    </w:p>
    <w:p w14:paraId="1FAC274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6B33E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266FC2">
        <w:rPr>
          <w:rFonts w:ascii="Consolas" w:hAnsi="Consolas" w:cs="Consolas"/>
          <w:color w:val="A31515"/>
          <w:sz w:val="19"/>
          <w:szCs w:val="19"/>
        </w:rPr>
        <w:t>nSeja</w:t>
      </w:r>
      <w:proofErr w:type="spellEnd"/>
      <w:r w:rsidRPr="00266FC2">
        <w:rPr>
          <w:rFonts w:ascii="Consolas" w:hAnsi="Consolas" w:cs="Consolas"/>
          <w:color w:val="A31515"/>
          <w:sz w:val="19"/>
          <w:szCs w:val="19"/>
        </w:rPr>
        <w:t xml:space="preserve"> bem vindo %s\n\n"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cadastro.nome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6DB2AA03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7A311C6A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1BFAEE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  <w:t>faixa = &amp;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faixa_salarial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;</w:t>
      </w:r>
    </w:p>
    <w:p w14:paraId="51765001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E82482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"Vamos calcular o seu imposto, por favor, informe seu salários: \n\n"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5ECD6983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"%f"</w:t>
      </w:r>
      <w:r w:rsidRPr="00266FC2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cadastro.salario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0955C213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031391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 xml:space="preserve">/*Chamada de função para </w:t>
      </w:r>
      <w:proofErr w:type="spellStart"/>
      <w:r w:rsidRPr="00266FC2">
        <w:rPr>
          <w:rFonts w:ascii="Consolas" w:hAnsi="Consolas" w:cs="Consolas"/>
          <w:color w:val="008000"/>
          <w:sz w:val="19"/>
          <w:szCs w:val="19"/>
        </w:rPr>
        <w:t>vizualização</w:t>
      </w:r>
      <w:proofErr w:type="spellEnd"/>
      <w:r w:rsidRPr="00266FC2">
        <w:rPr>
          <w:rFonts w:ascii="Consolas" w:hAnsi="Consolas" w:cs="Consolas"/>
          <w:color w:val="008000"/>
          <w:sz w:val="19"/>
          <w:szCs w:val="19"/>
        </w:rPr>
        <w:t xml:space="preserve"> de dados no prompt*/</w:t>
      </w:r>
    </w:p>
    <w:p w14:paraId="23127227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15B1F8CB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A2472E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>/*Chamada de função para a definição da faixa salarial*/</w:t>
      </w:r>
    </w:p>
    <w:p w14:paraId="57919BD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calculo_faixa_salarial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cadastro.salario</w:t>
      </w:r>
      <w:proofErr w:type="spellEnd"/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08141858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F692E8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"Sua faixa salarial é: %d\n\n"</w:t>
      </w:r>
      <w:r w:rsidRPr="00266FC2">
        <w:rPr>
          <w:rFonts w:ascii="Consolas" w:hAnsi="Consolas" w:cs="Consolas"/>
          <w:color w:val="000000"/>
          <w:sz w:val="19"/>
          <w:szCs w:val="19"/>
        </w:rPr>
        <w:t>, *faixa);</w:t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</w:p>
    <w:p w14:paraId="5F6E84D4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EA9BD9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8000"/>
          <w:sz w:val="19"/>
          <w:szCs w:val="19"/>
        </w:rPr>
        <w:t>/*Chamada de função para o cálculo imposto devido*/</w:t>
      </w:r>
    </w:p>
    <w:p w14:paraId="1C699DB7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calculo_do_imposto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cadastro.salario</w:t>
      </w:r>
      <w:proofErr w:type="spellEnd"/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1AD42CB5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3CA35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144C5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281A85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08E622B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8DD38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B7FC4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D1548C" w14:textId="77777777" w:rsidR="00266FC2" w:rsidRPr="0083331B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</w:rPr>
        <w:t>{</w:t>
      </w:r>
    </w:p>
    <w:p w14:paraId="7DA57099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>printf(</w:t>
      </w:r>
      <w:r w:rsidRPr="00266FC2">
        <w:rPr>
          <w:rFonts w:ascii="Consolas" w:hAnsi="Consolas" w:cs="Consolas"/>
          <w:color w:val="A31515"/>
          <w:sz w:val="19"/>
          <w:szCs w:val="19"/>
        </w:rPr>
        <w:t>"\n************************************************************\n"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4EDD9372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"Base de Cálculo Mensal em R$ \</w:t>
      </w:r>
      <w:proofErr w:type="spellStart"/>
      <w:r w:rsidRPr="00266FC2">
        <w:rPr>
          <w:rFonts w:ascii="Consolas" w:hAnsi="Consolas" w:cs="Consolas"/>
          <w:color w:val="A31515"/>
          <w:sz w:val="19"/>
          <w:szCs w:val="19"/>
        </w:rPr>
        <w:t>tAliquota</w:t>
      </w:r>
      <w:proofErr w:type="spellEnd"/>
      <w:r w:rsidRPr="00266FC2">
        <w:rPr>
          <w:rFonts w:ascii="Consolas" w:hAnsi="Consolas" w:cs="Consolas"/>
          <w:color w:val="A31515"/>
          <w:sz w:val="19"/>
          <w:szCs w:val="19"/>
        </w:rPr>
        <w:t xml:space="preserve"> em %%\</w:t>
      </w:r>
      <w:proofErr w:type="spellStart"/>
      <w:r w:rsidRPr="00266FC2">
        <w:rPr>
          <w:rFonts w:ascii="Consolas" w:hAnsi="Consolas" w:cs="Consolas"/>
          <w:color w:val="A31515"/>
          <w:sz w:val="19"/>
          <w:szCs w:val="19"/>
        </w:rPr>
        <w:t>tFaixa</w:t>
      </w:r>
      <w:proofErr w:type="spellEnd"/>
      <w:r w:rsidRPr="00266FC2">
        <w:rPr>
          <w:rFonts w:ascii="Consolas" w:hAnsi="Consolas" w:cs="Consolas"/>
          <w:color w:val="A31515"/>
          <w:sz w:val="19"/>
          <w:szCs w:val="19"/>
        </w:rPr>
        <w:t>\n\n"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256E4B9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"Até 1.637,11 \t\t\t -\t\t1\n"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13579FA7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"De 1637,12 até 2.456,50 \t 7,5\t\t2\n"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23948670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"De 2.453,51 até 3.271,38 \t 15,0\t\t3\n"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13F63614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"De 3.271,39 até 4.087,65 \t 22,5\t\t4\n"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67856A5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"Acima de 4.087,65 \t\t 27,5\t\t5\n"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044E6E78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4FF0AEA9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r w:rsidRPr="00266FC2">
        <w:rPr>
          <w:rFonts w:ascii="Consolas" w:hAnsi="Consolas" w:cs="Consolas"/>
          <w:color w:val="A31515"/>
          <w:sz w:val="19"/>
          <w:szCs w:val="19"/>
        </w:rPr>
        <w:t>"\n\n"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5F6964A8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>}</w:t>
      </w:r>
    </w:p>
    <w:p w14:paraId="69476402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D49EE7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calculo_faixa_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salarial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66FC2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</w:t>
      </w:r>
    </w:p>
    <w:p w14:paraId="61E0FF9F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>{</w:t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</w:p>
    <w:p w14:paraId="0FBB72C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&lt;= 1.63711e3f)</w:t>
      </w:r>
    </w:p>
    <w:p w14:paraId="252EBAA6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faixa_salarial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CBB25EF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&gt; 1.63711e3f &amp;&amp;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&lt;= 2.45350e3f)</w:t>
      </w:r>
    </w:p>
    <w:p w14:paraId="02AAFB13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faixa_salarial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746EB2AF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&gt; 2.45350e3f &amp;&amp;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&lt;= 3.27138e3f)</w:t>
      </w:r>
    </w:p>
    <w:p w14:paraId="55C9D8EA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faixa_salarial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B9364CC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&gt; 3.27138e3f &amp;&amp;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&lt;= 4.08765e3f)</w:t>
      </w:r>
    </w:p>
    <w:p w14:paraId="208EAD2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faixa_salarial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1C951F6A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&gt; 4.08765e3f)</w:t>
      </w:r>
    </w:p>
    <w:p w14:paraId="1FE2D71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faixa_salarial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5;</w:t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</w:p>
    <w:p w14:paraId="5C633073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>}</w:t>
      </w:r>
    </w:p>
    <w:p w14:paraId="64469F77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60837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calculo_do_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imposto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66FC2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</w:t>
      </w:r>
    </w:p>
    <w:p w14:paraId="059FD036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>{</w:t>
      </w:r>
    </w:p>
    <w:p w14:paraId="5F035DA4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2C34FF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(*faixa == 1)</w:t>
      </w:r>
    </w:p>
    <w:p w14:paraId="7DF9DAFF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5369F6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266FC2">
        <w:rPr>
          <w:rFonts w:ascii="Consolas" w:hAnsi="Consolas" w:cs="Consolas"/>
          <w:color w:val="A31515"/>
          <w:sz w:val="19"/>
          <w:szCs w:val="19"/>
        </w:rPr>
        <w:t>nVocê</w:t>
      </w:r>
      <w:proofErr w:type="spellEnd"/>
      <w:r w:rsidRPr="00266FC2">
        <w:rPr>
          <w:rFonts w:ascii="Consolas" w:hAnsi="Consolas" w:cs="Consolas"/>
          <w:color w:val="A31515"/>
          <w:sz w:val="19"/>
          <w:szCs w:val="19"/>
        </w:rPr>
        <w:t xml:space="preserve"> está isento de impostos!\n"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1C14EFF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78CDB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(*faixa == 2)</w:t>
      </w:r>
    </w:p>
    <w:p w14:paraId="55F3A67E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47100E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* 0.075;</w:t>
      </w:r>
    </w:p>
    <w:p w14:paraId="643FD29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liquido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;</w:t>
      </w:r>
    </w:p>
    <w:p w14:paraId="7F7E94B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"O salário bruto é de: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361D051B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"Total de impostos retidos: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1259ACC3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"O salário líquido é de: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>, liquido);</w:t>
      </w:r>
    </w:p>
    <w:p w14:paraId="1545610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8E9A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(*faixa == 3)</w:t>
      </w:r>
    </w:p>
    <w:p w14:paraId="68182213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E0298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* 0.15;</w:t>
      </w:r>
    </w:p>
    <w:p w14:paraId="32A57509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liquido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;</w:t>
      </w:r>
    </w:p>
    <w:p w14:paraId="1087AA13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"O salário bruto é de: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3F9444A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"Total de impostos retidos: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361B71A9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"O salário líquido é de: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>, liquido);</w:t>
      </w:r>
    </w:p>
    <w:p w14:paraId="55E4233B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28692C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(*faixa == 4)</w:t>
      </w:r>
    </w:p>
    <w:p w14:paraId="2557958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111086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* 0.225;</w:t>
      </w:r>
    </w:p>
    <w:p w14:paraId="25B3B767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liquido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;</w:t>
      </w:r>
    </w:p>
    <w:p w14:paraId="7A8FB24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"O salário bruto é de: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75B708AF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"Total de impostos retidos: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09D51917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"O salário líquido é de: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>, liquido);</w:t>
      </w:r>
    </w:p>
    <w:p w14:paraId="4F30300A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AFE1AD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(*faixa == 5)</w:t>
      </w:r>
    </w:p>
    <w:p w14:paraId="24716EDC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B6AC90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* 0.275;</w:t>
      </w:r>
    </w:p>
    <w:p w14:paraId="3106E475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6FC2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liquido</w:t>
      </w:r>
      <w:proofErr w:type="gramEnd"/>
      <w:r w:rsidRPr="00266FC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;</w:t>
      </w:r>
    </w:p>
    <w:p w14:paraId="707735AA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"O salário bruto é de: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66FC2">
        <w:rPr>
          <w:rFonts w:ascii="Consolas" w:hAnsi="Consolas" w:cs="Consolas"/>
          <w:color w:val="808080"/>
          <w:sz w:val="19"/>
          <w:szCs w:val="19"/>
        </w:rPr>
        <w:t>salario</w:t>
      </w:r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2852C0CE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"Total de impostos retidos: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66FC2">
        <w:rPr>
          <w:rFonts w:ascii="Consolas" w:hAnsi="Consolas" w:cs="Consolas"/>
          <w:color w:val="000000"/>
          <w:sz w:val="19"/>
          <w:szCs w:val="19"/>
        </w:rPr>
        <w:t>imposto_devido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);</w:t>
      </w:r>
    </w:p>
    <w:p w14:paraId="09BB7708" w14:textId="77777777" w:rsidR="00266FC2" w:rsidRP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66FC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66F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66FC2">
        <w:rPr>
          <w:rFonts w:ascii="Consolas" w:hAnsi="Consolas" w:cs="Consolas"/>
          <w:color w:val="A31515"/>
          <w:sz w:val="19"/>
          <w:szCs w:val="19"/>
        </w:rPr>
        <w:t>"O salário líquido é de: R$ %.2f\n"</w:t>
      </w:r>
      <w:r w:rsidRPr="00266FC2">
        <w:rPr>
          <w:rFonts w:ascii="Consolas" w:hAnsi="Consolas" w:cs="Consolas"/>
          <w:color w:val="000000"/>
          <w:sz w:val="19"/>
          <w:szCs w:val="19"/>
        </w:rPr>
        <w:t>, liquido);</w:t>
      </w:r>
    </w:p>
    <w:p w14:paraId="77D2195D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F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23EC1C" w14:textId="77777777" w:rsidR="00266FC2" w:rsidRDefault="00266FC2" w:rsidP="00266FC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DC686C" w14:textId="2AE378D2" w:rsidR="00266FC2" w:rsidRDefault="00266FC2" w:rsidP="00266FC2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9EE747" w14:textId="321B8A93" w:rsidR="00E1518C" w:rsidRDefault="00E1518C" w:rsidP="00266FC2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005F0" w14:textId="52F007F8" w:rsidR="00E1518C" w:rsidRDefault="007B2C20" w:rsidP="00266FC2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D6E86B0" wp14:editId="764DECCB">
            <wp:extent cx="5760720" cy="13188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6ACF" w14:textId="58982ACB" w:rsidR="00E1518C" w:rsidRDefault="00E1518C" w:rsidP="00E1518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Figura 8: prompt com a execução do código desenvolvido. </w:t>
      </w:r>
      <w:r w:rsidR="007B2C20">
        <w:rPr>
          <w:sz w:val="16"/>
          <w:szCs w:val="16"/>
        </w:rPr>
        <w:t>Entrada de dados</w:t>
      </w:r>
      <w:r>
        <w:rPr>
          <w:sz w:val="16"/>
          <w:szCs w:val="16"/>
        </w:rPr>
        <w:t>.</w:t>
      </w:r>
    </w:p>
    <w:p w14:paraId="60AE92AC" w14:textId="243DC407" w:rsidR="007B2C20" w:rsidRDefault="007B2C20" w:rsidP="00E1518C">
      <w:pPr>
        <w:spacing w:line="360" w:lineRule="auto"/>
        <w:jc w:val="center"/>
        <w:rPr>
          <w:sz w:val="16"/>
          <w:szCs w:val="16"/>
        </w:rPr>
      </w:pPr>
    </w:p>
    <w:p w14:paraId="7095F776" w14:textId="54614883" w:rsidR="007B2C20" w:rsidRDefault="00413D22" w:rsidP="00E1518C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F1372EB" wp14:editId="6903AD9F">
            <wp:extent cx="5760720" cy="16535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14BB" w14:textId="3E2091C8" w:rsidR="00413D22" w:rsidRDefault="00413D22" w:rsidP="00413D22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9: prompt com a execução do código desenvolvido. Saída de dados, cálculo do imposto</w:t>
      </w:r>
      <w:r w:rsidR="008F251B">
        <w:rPr>
          <w:sz w:val="16"/>
          <w:szCs w:val="16"/>
        </w:rPr>
        <w:t xml:space="preserve"> e salário líquido</w:t>
      </w:r>
      <w:r>
        <w:rPr>
          <w:sz w:val="16"/>
          <w:szCs w:val="16"/>
        </w:rPr>
        <w:t>.</w:t>
      </w:r>
    </w:p>
    <w:p w14:paraId="3327ACA5" w14:textId="77777777" w:rsidR="00413D22" w:rsidRDefault="00413D22" w:rsidP="00E1518C">
      <w:pPr>
        <w:spacing w:line="360" w:lineRule="auto"/>
        <w:jc w:val="center"/>
        <w:rPr>
          <w:sz w:val="16"/>
          <w:szCs w:val="16"/>
        </w:rPr>
      </w:pPr>
    </w:p>
    <w:p w14:paraId="301D9259" w14:textId="4AB6BE14" w:rsidR="005B1D0C" w:rsidRPr="009D7891" w:rsidRDefault="005B1D0C" w:rsidP="005B1D0C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</w:t>
      </w:r>
    </w:p>
    <w:p w14:paraId="76439B8D" w14:textId="048A54BF" w:rsidR="00E1518C" w:rsidRDefault="005B1D0C" w:rsidP="003C5E51">
      <w:pPr>
        <w:spacing w:line="360" w:lineRule="auto"/>
        <w:ind w:firstLine="426"/>
      </w:pPr>
      <w:r>
        <w:rPr>
          <w:szCs w:val="24"/>
        </w:rPr>
        <w:t xml:space="preserve">ENUNCIADO: </w:t>
      </w:r>
      <w:r w:rsidR="003C5E51">
        <w:t>Faça um programa, em linguagem C, que lê 5 frases, informadas pelo o usuário, de, no máximo, 50 caracteres cada uma e armazene-as em um arquivo. Mas, antes de gravar cada frase no arquivo, é necessário converter todas as suas letras para maiúsculas. O nome do arquivo será fornecido, via teclado, pelo usuário. A seguir, feche o arquivo. Reabra o arquivo, para leitura, exibindo na tela todas as frases convertidas.</w:t>
      </w:r>
    </w:p>
    <w:p w14:paraId="49E1CD1F" w14:textId="7686FEC4" w:rsidR="003B5F6E" w:rsidRDefault="003B5F6E" w:rsidP="003C5E51">
      <w:pPr>
        <w:spacing w:line="360" w:lineRule="auto"/>
        <w:ind w:firstLine="426"/>
      </w:pPr>
    </w:p>
    <w:p w14:paraId="56484902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25A340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F499B3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808080"/>
          <w:sz w:val="19"/>
          <w:szCs w:val="19"/>
        </w:rPr>
        <w:t>#include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E4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85E4F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885E4F">
        <w:rPr>
          <w:rFonts w:ascii="Consolas" w:hAnsi="Consolas" w:cs="Consolas"/>
          <w:color w:val="A31515"/>
          <w:sz w:val="19"/>
          <w:szCs w:val="19"/>
        </w:rPr>
        <w:t>&gt;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E4F">
        <w:rPr>
          <w:rFonts w:ascii="Consolas" w:hAnsi="Consolas" w:cs="Consolas"/>
          <w:color w:val="008000"/>
          <w:sz w:val="19"/>
          <w:szCs w:val="19"/>
        </w:rPr>
        <w:t>//biblioteca para definição de idioma de saída de dados</w:t>
      </w:r>
    </w:p>
    <w:p w14:paraId="66B964DB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5F1713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514DC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stream;</w:t>
      </w:r>
      <w:proofErr w:type="gramEnd"/>
    </w:p>
    <w:p w14:paraId="25FE1790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namespace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std;</w:t>
      </w:r>
      <w:proofErr w:type="gramEnd"/>
    </w:p>
    <w:p w14:paraId="1FDAA869" w14:textId="77777777" w:rsidR="00885E4F" w:rsidRPr="0083331B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3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>fileName[</w:t>
      </w:r>
      <w:proofErr w:type="gramEnd"/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227B875B" w14:textId="77777777" w:rsidR="00885E4F" w:rsidRPr="0083331B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48546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FF"/>
          <w:sz w:val="19"/>
          <w:szCs w:val="19"/>
        </w:rPr>
        <w:t>char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frase1[50];</w:t>
      </w:r>
    </w:p>
    <w:p w14:paraId="6079B8C0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FF"/>
          <w:sz w:val="19"/>
          <w:szCs w:val="19"/>
        </w:rPr>
        <w:t>char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frase2[50];</w:t>
      </w:r>
    </w:p>
    <w:p w14:paraId="38B1945D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FF"/>
          <w:sz w:val="19"/>
          <w:szCs w:val="19"/>
        </w:rPr>
        <w:t>char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frase3[50];</w:t>
      </w:r>
    </w:p>
    <w:p w14:paraId="0F957BDF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FF"/>
          <w:sz w:val="19"/>
          <w:szCs w:val="19"/>
        </w:rPr>
        <w:t>char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frase4[50];</w:t>
      </w:r>
    </w:p>
    <w:p w14:paraId="74BDC372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FF"/>
          <w:sz w:val="19"/>
          <w:szCs w:val="19"/>
        </w:rPr>
        <w:t>char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frase5[50];</w:t>
      </w:r>
    </w:p>
    <w:p w14:paraId="2EFFD76A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F7BFAC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FF"/>
          <w:sz w:val="19"/>
          <w:szCs w:val="19"/>
        </w:rPr>
        <w:t>char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FRASE1[50];</w:t>
      </w:r>
    </w:p>
    <w:p w14:paraId="6680EBDE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FF"/>
          <w:sz w:val="19"/>
          <w:szCs w:val="19"/>
        </w:rPr>
        <w:t>char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FRASE2[50];</w:t>
      </w:r>
    </w:p>
    <w:p w14:paraId="7AE5A14D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FF"/>
          <w:sz w:val="19"/>
          <w:szCs w:val="19"/>
        </w:rPr>
        <w:t>char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FRASE3[50];</w:t>
      </w:r>
    </w:p>
    <w:p w14:paraId="5669F843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FF"/>
          <w:sz w:val="19"/>
          <w:szCs w:val="19"/>
        </w:rPr>
        <w:t>char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 FRASE4[50];</w:t>
      </w:r>
    </w:p>
    <w:p w14:paraId="3A6614C2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FRASE5[50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93717F6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F2F21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2DFDB14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40E48327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856CC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68B9B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>{</w:t>
      </w:r>
    </w:p>
    <w:p w14:paraId="44D67554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885E4F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Pr="00885E4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885E4F"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 w:rsidRPr="00885E4F">
        <w:rPr>
          <w:rFonts w:ascii="Consolas" w:hAnsi="Consolas" w:cs="Consolas"/>
          <w:color w:val="008000"/>
          <w:sz w:val="19"/>
          <w:szCs w:val="19"/>
        </w:rPr>
        <w:t>;</w:t>
      </w:r>
      <w:r w:rsidRPr="00885E4F">
        <w:rPr>
          <w:rFonts w:ascii="Consolas" w:hAnsi="Consolas" w:cs="Consolas"/>
          <w:color w:val="008000"/>
          <w:sz w:val="19"/>
          <w:szCs w:val="19"/>
        </w:rPr>
        <w:tab/>
      </w:r>
    </w:p>
    <w:p w14:paraId="725FDDF2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6F008A"/>
          <w:sz w:val="19"/>
          <w:szCs w:val="19"/>
        </w:rPr>
        <w:t>LC_ALL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85E4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85E4F">
        <w:rPr>
          <w:rFonts w:ascii="Consolas" w:hAnsi="Consolas" w:cs="Consolas"/>
          <w:color w:val="A31515"/>
          <w:sz w:val="19"/>
          <w:szCs w:val="19"/>
        </w:rPr>
        <w:t>Portuguese</w:t>
      </w:r>
      <w:proofErr w:type="spellEnd"/>
      <w:r w:rsidRPr="00885E4F">
        <w:rPr>
          <w:rFonts w:ascii="Consolas" w:hAnsi="Consolas" w:cs="Consolas"/>
          <w:color w:val="A31515"/>
          <w:sz w:val="19"/>
          <w:szCs w:val="19"/>
        </w:rPr>
        <w:t>"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85E4F">
        <w:rPr>
          <w:rFonts w:ascii="Consolas" w:hAnsi="Consolas" w:cs="Consolas"/>
          <w:color w:val="008000"/>
          <w:sz w:val="19"/>
          <w:szCs w:val="19"/>
        </w:rPr>
        <w:t xml:space="preserve">//Define a </w:t>
      </w:r>
      <w:proofErr w:type="spellStart"/>
      <w:r w:rsidRPr="00885E4F">
        <w:rPr>
          <w:rFonts w:ascii="Consolas" w:hAnsi="Consolas" w:cs="Consolas"/>
          <w:color w:val="008000"/>
          <w:sz w:val="19"/>
          <w:szCs w:val="19"/>
        </w:rPr>
        <w:t>lingua</w:t>
      </w:r>
      <w:proofErr w:type="spellEnd"/>
      <w:r w:rsidRPr="00885E4F">
        <w:rPr>
          <w:rFonts w:ascii="Consolas" w:hAnsi="Consolas" w:cs="Consolas"/>
          <w:color w:val="008000"/>
          <w:sz w:val="19"/>
          <w:szCs w:val="19"/>
        </w:rPr>
        <w:t xml:space="preserve"> portuguesa para saída de dados</w:t>
      </w:r>
    </w:p>
    <w:p w14:paraId="62D28339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A31515"/>
          <w:sz w:val="19"/>
          <w:szCs w:val="19"/>
        </w:rPr>
        <w:t>"Insira o nome do arquivo\n\n"</w:t>
      </w:r>
      <w:r w:rsidRPr="00885E4F">
        <w:rPr>
          <w:rFonts w:ascii="Consolas" w:hAnsi="Consolas" w:cs="Consolas"/>
          <w:color w:val="000000"/>
          <w:sz w:val="19"/>
          <w:szCs w:val="19"/>
        </w:rPr>
        <w:t>);</w:t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41011AB7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85E4F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, 10, 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85E4F">
        <w:rPr>
          <w:rFonts w:ascii="Consolas" w:hAnsi="Consolas" w:cs="Consolas"/>
          <w:color w:val="008000"/>
          <w:sz w:val="19"/>
          <w:szCs w:val="19"/>
        </w:rPr>
        <w:t>//Leitura do nome</w:t>
      </w:r>
      <w:r w:rsidRPr="00885E4F">
        <w:rPr>
          <w:rFonts w:ascii="Consolas" w:hAnsi="Consolas" w:cs="Consolas"/>
          <w:color w:val="008000"/>
          <w:sz w:val="19"/>
          <w:szCs w:val="19"/>
        </w:rPr>
        <w:tab/>
      </w:r>
    </w:p>
    <w:p w14:paraId="626AC5BB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);</w:t>
      </w:r>
    </w:p>
    <w:p w14:paraId="35307C50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885E4F">
        <w:rPr>
          <w:rFonts w:ascii="Consolas" w:hAnsi="Consolas" w:cs="Consolas"/>
          <w:color w:val="A31515"/>
          <w:sz w:val="19"/>
          <w:szCs w:val="19"/>
        </w:rPr>
        <w:t>'\n'</w:t>
      </w:r>
      <w:r w:rsidRPr="00885E4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85E4F">
        <w:rPr>
          <w:rFonts w:ascii="Consolas" w:hAnsi="Consolas" w:cs="Consolas"/>
          <w:color w:val="008000"/>
          <w:sz w:val="19"/>
          <w:szCs w:val="19"/>
        </w:rPr>
        <w:t xml:space="preserve">// Ignora o resto da linha </w:t>
      </w:r>
    </w:p>
    <w:p w14:paraId="201DD9B0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3434F97F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A31515"/>
          <w:sz w:val="19"/>
          <w:szCs w:val="19"/>
        </w:rPr>
        <w:t>"Insira a primeira frase\n"</w:t>
      </w:r>
      <w:r w:rsidRPr="00885E4F">
        <w:rPr>
          <w:rFonts w:ascii="Consolas" w:hAnsi="Consolas" w:cs="Consolas"/>
          <w:color w:val="000000"/>
          <w:sz w:val="19"/>
          <w:szCs w:val="19"/>
        </w:rPr>
        <w:t>);</w:t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6F545EB1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000000"/>
          <w:sz w:val="19"/>
          <w:szCs w:val="19"/>
        </w:rPr>
        <w:t xml:space="preserve">frase1, 50, 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85E4F">
        <w:rPr>
          <w:rFonts w:ascii="Consolas" w:hAnsi="Consolas" w:cs="Consolas"/>
          <w:color w:val="008000"/>
          <w:sz w:val="19"/>
          <w:szCs w:val="19"/>
        </w:rPr>
        <w:t>//Leitura do nome</w:t>
      </w:r>
    </w:p>
    <w:p w14:paraId="12C1992D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);</w:t>
      </w:r>
    </w:p>
    <w:p w14:paraId="281E03FA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8B633E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8000"/>
          <w:sz w:val="19"/>
          <w:szCs w:val="19"/>
        </w:rPr>
        <w:t>// Loop para converter as letras em maiúsculas</w:t>
      </w:r>
    </w:p>
    <w:p w14:paraId="586AF7B2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 (frase1[i]) {</w:t>
      </w:r>
    </w:p>
    <w:p w14:paraId="1AAD4E05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  <w:t xml:space="preserve">FRASE1[i] = </w:t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(frase1[i]);</w:t>
      </w:r>
    </w:p>
    <w:p w14:paraId="0596CDF1" w14:textId="77777777" w:rsidR="00885E4F" w:rsidRPr="0083331B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8000"/>
          <w:sz w:val="19"/>
          <w:szCs w:val="19"/>
        </w:rPr>
        <w:t>//printf("%c", toupper(FRASE1[i]));</w:t>
      </w:r>
    </w:p>
    <w:p w14:paraId="05674BE7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>i++;</w:t>
      </w:r>
    </w:p>
    <w:p w14:paraId="66D79CFB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E2EA2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4D3FFACE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8597B7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A31515"/>
          <w:sz w:val="19"/>
          <w:szCs w:val="19"/>
        </w:rPr>
        <w:t>"Insira a segunda frase\n"</w:t>
      </w:r>
      <w:r w:rsidRPr="00885E4F">
        <w:rPr>
          <w:rFonts w:ascii="Consolas" w:hAnsi="Consolas" w:cs="Consolas"/>
          <w:color w:val="000000"/>
          <w:sz w:val="19"/>
          <w:szCs w:val="19"/>
        </w:rPr>
        <w:t>);</w:t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621A0A04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000000"/>
          <w:sz w:val="19"/>
          <w:szCs w:val="19"/>
        </w:rPr>
        <w:t xml:space="preserve">frase2, 50, 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85E4F">
        <w:rPr>
          <w:rFonts w:ascii="Consolas" w:hAnsi="Consolas" w:cs="Consolas"/>
          <w:color w:val="008000"/>
          <w:sz w:val="19"/>
          <w:szCs w:val="19"/>
        </w:rPr>
        <w:t>//Leitura do nome</w:t>
      </w:r>
    </w:p>
    <w:p w14:paraId="1BFF20AF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);</w:t>
      </w:r>
    </w:p>
    <w:p w14:paraId="25959C43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988323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8000"/>
          <w:sz w:val="19"/>
          <w:szCs w:val="19"/>
        </w:rPr>
        <w:t>// Loop para converter as letras em maiúsculas</w:t>
      </w:r>
    </w:p>
    <w:p w14:paraId="30EBDCE3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 (frase2[i]) {</w:t>
      </w:r>
    </w:p>
    <w:p w14:paraId="6385BE04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  <w:t xml:space="preserve">FRASE2[i] = </w:t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(frase2[i]);</w:t>
      </w:r>
    </w:p>
    <w:p w14:paraId="1CD77938" w14:textId="77777777" w:rsidR="00885E4F" w:rsidRPr="0083331B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8000"/>
          <w:sz w:val="19"/>
          <w:szCs w:val="19"/>
        </w:rPr>
        <w:t>//printf("%c", toupper(FRASE1[i]));</w:t>
      </w:r>
    </w:p>
    <w:p w14:paraId="1152240D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>i++;</w:t>
      </w:r>
    </w:p>
    <w:p w14:paraId="173DBDDF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9E1DD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2E4AAA90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017E1089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A31515"/>
          <w:sz w:val="19"/>
          <w:szCs w:val="19"/>
        </w:rPr>
        <w:t>"Insira a terceira frase\n"</w:t>
      </w:r>
      <w:r w:rsidRPr="00885E4F">
        <w:rPr>
          <w:rFonts w:ascii="Consolas" w:hAnsi="Consolas" w:cs="Consolas"/>
          <w:color w:val="000000"/>
          <w:sz w:val="19"/>
          <w:szCs w:val="19"/>
        </w:rPr>
        <w:t>);</w:t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5C4D106A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000000"/>
          <w:sz w:val="19"/>
          <w:szCs w:val="19"/>
        </w:rPr>
        <w:t xml:space="preserve">frase3, 50, 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85E4F">
        <w:rPr>
          <w:rFonts w:ascii="Consolas" w:hAnsi="Consolas" w:cs="Consolas"/>
          <w:color w:val="008000"/>
          <w:sz w:val="19"/>
          <w:szCs w:val="19"/>
        </w:rPr>
        <w:t>//Leitura do nome</w:t>
      </w:r>
    </w:p>
    <w:p w14:paraId="137B98A4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);</w:t>
      </w:r>
    </w:p>
    <w:p w14:paraId="079B7A43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72AE1608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8000"/>
          <w:sz w:val="19"/>
          <w:szCs w:val="19"/>
        </w:rPr>
        <w:t>// Loop para converter as letras em maiúsculas</w:t>
      </w:r>
    </w:p>
    <w:p w14:paraId="1B902BDE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 (frase3[i]) {</w:t>
      </w:r>
    </w:p>
    <w:p w14:paraId="04EF99FA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  <w:t xml:space="preserve">FRASE3[i] = </w:t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(frase3[i]);</w:t>
      </w:r>
    </w:p>
    <w:p w14:paraId="76F2B361" w14:textId="77777777" w:rsidR="00885E4F" w:rsidRPr="0083331B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8000"/>
          <w:sz w:val="19"/>
          <w:szCs w:val="19"/>
        </w:rPr>
        <w:t>//printf("%c", toupper(FRASE1[i]));</w:t>
      </w:r>
    </w:p>
    <w:p w14:paraId="57D88CD8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>i++;</w:t>
      </w:r>
    </w:p>
    <w:p w14:paraId="29A01702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9F67B6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675AB5F7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03A085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A31515"/>
          <w:sz w:val="19"/>
          <w:szCs w:val="19"/>
        </w:rPr>
        <w:t>"Insira a quarta frase\n"</w:t>
      </w:r>
      <w:r w:rsidRPr="00885E4F">
        <w:rPr>
          <w:rFonts w:ascii="Consolas" w:hAnsi="Consolas" w:cs="Consolas"/>
          <w:color w:val="000000"/>
          <w:sz w:val="19"/>
          <w:szCs w:val="19"/>
        </w:rPr>
        <w:t>);</w:t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0C31D55A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000000"/>
          <w:sz w:val="19"/>
          <w:szCs w:val="19"/>
        </w:rPr>
        <w:t xml:space="preserve">frase4, 50, 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85E4F">
        <w:rPr>
          <w:rFonts w:ascii="Consolas" w:hAnsi="Consolas" w:cs="Consolas"/>
          <w:color w:val="008000"/>
          <w:sz w:val="19"/>
          <w:szCs w:val="19"/>
        </w:rPr>
        <w:t>//Leitura do nome</w:t>
      </w:r>
    </w:p>
    <w:p w14:paraId="6ED298A9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);</w:t>
      </w:r>
    </w:p>
    <w:p w14:paraId="203789BA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AB61A4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8000"/>
          <w:sz w:val="19"/>
          <w:szCs w:val="19"/>
        </w:rPr>
        <w:t>// Loop para converter as letras em maiúsculas</w:t>
      </w:r>
    </w:p>
    <w:p w14:paraId="02CD857B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 (frase4[i]) {</w:t>
      </w:r>
    </w:p>
    <w:p w14:paraId="21867C4E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  <w:t xml:space="preserve">FRASE4[i] = </w:t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(frase4[i]);</w:t>
      </w:r>
    </w:p>
    <w:p w14:paraId="3F5B6DCB" w14:textId="77777777" w:rsidR="00885E4F" w:rsidRPr="0083331B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8000"/>
          <w:sz w:val="19"/>
          <w:szCs w:val="19"/>
        </w:rPr>
        <w:t>//printf("%c", toupper(FRASE1[i]));</w:t>
      </w:r>
    </w:p>
    <w:p w14:paraId="318FCABB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>i++;</w:t>
      </w:r>
    </w:p>
    <w:p w14:paraId="7461346F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25719F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4784BECC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987060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A31515"/>
          <w:sz w:val="19"/>
          <w:szCs w:val="19"/>
        </w:rPr>
        <w:t>"Insira a quinta frase\n"</w:t>
      </w:r>
      <w:r w:rsidRPr="00885E4F">
        <w:rPr>
          <w:rFonts w:ascii="Consolas" w:hAnsi="Consolas" w:cs="Consolas"/>
          <w:color w:val="000000"/>
          <w:sz w:val="19"/>
          <w:szCs w:val="19"/>
        </w:rPr>
        <w:t>);</w:t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551BEBAA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5E4F"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85E4F">
        <w:rPr>
          <w:rFonts w:ascii="Consolas" w:hAnsi="Consolas" w:cs="Consolas"/>
          <w:color w:val="000000"/>
          <w:sz w:val="19"/>
          <w:szCs w:val="19"/>
        </w:rPr>
        <w:t xml:space="preserve">frase5, 50, 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85E4F">
        <w:rPr>
          <w:rFonts w:ascii="Consolas" w:hAnsi="Consolas" w:cs="Consolas"/>
          <w:color w:val="008000"/>
          <w:sz w:val="19"/>
          <w:szCs w:val="19"/>
        </w:rPr>
        <w:t>//Leitura do nome</w:t>
      </w:r>
    </w:p>
    <w:p w14:paraId="2B2CBBF7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5E4F"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);</w:t>
      </w:r>
    </w:p>
    <w:p w14:paraId="6E33B916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507056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8000"/>
          <w:sz w:val="19"/>
          <w:szCs w:val="19"/>
        </w:rPr>
        <w:t>// Loop para converter as letras em maiúsculas</w:t>
      </w:r>
    </w:p>
    <w:p w14:paraId="15F26A16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85E4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 (frase5[i]) {</w:t>
      </w:r>
    </w:p>
    <w:p w14:paraId="0FDC957A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  <w:t xml:space="preserve">FRASE5[i] = </w:t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(frase5[i]);</w:t>
      </w:r>
    </w:p>
    <w:p w14:paraId="1C5F27BD" w14:textId="77777777" w:rsidR="00885E4F" w:rsidRPr="0083331B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8000"/>
          <w:sz w:val="19"/>
          <w:szCs w:val="19"/>
        </w:rPr>
        <w:t>//printf("%c", toupper(FRASE1[i]));</w:t>
      </w:r>
    </w:p>
    <w:p w14:paraId="09843CE7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>i++;</w:t>
      </w:r>
    </w:p>
    <w:p w14:paraId="31212915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31E930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i = 0;</w:t>
      </w:r>
    </w:p>
    <w:p w14:paraId="75CBB91D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899635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8000"/>
          <w:sz w:val="19"/>
          <w:szCs w:val="19"/>
        </w:rPr>
        <w:t>//Cria um arquivo no modo escrita com o nome informado pelo usuário</w:t>
      </w:r>
    </w:p>
    <w:p w14:paraId="70542EB7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&amp;stream,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11CE9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0F0F5B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(stream)</w:t>
      </w:r>
    </w:p>
    <w:p w14:paraId="36CCE170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F1552F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FRASE1, stream);</w:t>
      </w:r>
    </w:p>
    <w:p w14:paraId="015DE191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FRASE2, stream);</w:t>
      </w:r>
    </w:p>
    <w:p w14:paraId="09A323F6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FRASE3, stream);</w:t>
      </w:r>
    </w:p>
    <w:p w14:paraId="52A75541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FRASE4, stream);</w:t>
      </w:r>
    </w:p>
    <w:p w14:paraId="787E8F7D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FRASE5, stream);</w:t>
      </w:r>
    </w:p>
    <w:p w14:paraId="2A53B415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306544" w14:textId="77777777" w:rsidR="00885E4F" w:rsidRPr="0083331B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</w:rPr>
        <w:t>fclose(stream);</w:t>
      </w:r>
    </w:p>
    <w:p w14:paraId="23A9C12A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>}</w:t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42642B78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</w:p>
    <w:p w14:paraId="17E471D0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8000"/>
          <w:sz w:val="19"/>
          <w:szCs w:val="19"/>
        </w:rPr>
        <w:t>//Abre o arquivo criado no modo de leitura</w:t>
      </w:r>
    </w:p>
    <w:p w14:paraId="31EEFC86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&amp;stream,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A70DB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5E4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85E4F"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 w:rsidRPr="00885E4F">
        <w:rPr>
          <w:rFonts w:ascii="Consolas" w:hAnsi="Consolas" w:cs="Consolas"/>
          <w:color w:val="000000"/>
          <w:sz w:val="19"/>
          <w:szCs w:val="19"/>
        </w:rPr>
        <w:t>)</w:t>
      </w:r>
    </w:p>
    <w:p w14:paraId="00A842AD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129467" w14:textId="77777777" w:rsidR="00885E4F" w:rsidRP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8000"/>
          <w:sz w:val="19"/>
          <w:szCs w:val="19"/>
        </w:rPr>
        <w:t>//Leitura dos dados do arquivo</w:t>
      </w:r>
    </w:p>
    <w:p w14:paraId="2DD41E0B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 w:rsidRPr="00885E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3D915D25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str, 50, stream);</w:t>
      </w:r>
    </w:p>
    <w:p w14:paraId="0CAF236B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35EE8495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11143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str2[50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8DFF59C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str2, 50, stream);</w:t>
      </w:r>
    </w:p>
    <w:p w14:paraId="62DE12F9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str2);</w:t>
      </w:r>
    </w:p>
    <w:p w14:paraId="7C8AC839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036E1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str3[50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BB63F77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str3, 50, stream);</w:t>
      </w:r>
    </w:p>
    <w:p w14:paraId="39AD7719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str3);</w:t>
      </w:r>
    </w:p>
    <w:p w14:paraId="4EBEBCC5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C9E5F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str4[50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A345CF5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str4, 50, stream);</w:t>
      </w:r>
    </w:p>
    <w:p w14:paraId="35DEF08E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str4);</w:t>
      </w:r>
    </w:p>
    <w:p w14:paraId="44BF515A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0B465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str5[50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2358A92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str5, 50, stream);</w:t>
      </w:r>
    </w:p>
    <w:p w14:paraId="5B11AA86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str5);</w:t>
      </w:r>
    </w:p>
    <w:p w14:paraId="4FC7CC52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63703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(stream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A94409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A3CDDC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D3A6C" w14:textId="77777777" w:rsidR="00885E4F" w:rsidRDefault="00885E4F" w:rsidP="00885E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0DCACBE" w14:textId="1E5D7F13" w:rsidR="00885E4F" w:rsidRDefault="00885E4F" w:rsidP="007A41E0">
      <w:pPr>
        <w:spacing w:line="36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35CDB9" w14:textId="070F2BC8" w:rsidR="007A41E0" w:rsidRDefault="007A41E0" w:rsidP="007A41E0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F49DB" w14:textId="21914B39" w:rsidR="007A41E0" w:rsidRDefault="007A41E0" w:rsidP="007A41E0">
      <w:pPr>
        <w:spacing w:line="36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5DFF9C80" wp14:editId="64C93266">
            <wp:extent cx="5760720" cy="9480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CFA6" w14:textId="3CC8FB9D" w:rsidR="007314BF" w:rsidRDefault="007314BF" w:rsidP="00015B16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Figura 10: prompt com a execução do código desenvolvido. </w:t>
      </w:r>
      <w:r w:rsidR="00015B16">
        <w:rPr>
          <w:sz w:val="16"/>
          <w:szCs w:val="16"/>
        </w:rPr>
        <w:t>Inserindo o nome do arquivo para gravação dos dados.</w:t>
      </w:r>
    </w:p>
    <w:p w14:paraId="05698ED4" w14:textId="3D9917DC" w:rsidR="00015B16" w:rsidRDefault="00015B16" w:rsidP="00015B16">
      <w:pPr>
        <w:spacing w:line="360" w:lineRule="auto"/>
        <w:jc w:val="center"/>
        <w:rPr>
          <w:sz w:val="16"/>
          <w:szCs w:val="16"/>
        </w:rPr>
      </w:pPr>
    </w:p>
    <w:p w14:paraId="35351948" w14:textId="0E5B3B5A" w:rsidR="00015B16" w:rsidRDefault="007A41E0" w:rsidP="00015B16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0368BC3C" wp14:editId="77276EBC">
            <wp:extent cx="5760720" cy="7848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BEC2" w14:textId="496E0DD5" w:rsidR="007A41E0" w:rsidRDefault="007A41E0" w:rsidP="007A41E0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11: prompt com a execução do código desenvolvido. Inserindo o nome do arquivo para gravação dos dados.</w:t>
      </w:r>
    </w:p>
    <w:p w14:paraId="1E1573BB" w14:textId="7AF00486" w:rsidR="007A41E0" w:rsidRDefault="00862CB6" w:rsidP="007A41E0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B0AEB84" wp14:editId="1E797FA7">
            <wp:extent cx="5760720" cy="26187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A5D2" w14:textId="6B68C03E" w:rsidR="00862CB6" w:rsidRDefault="00862CB6" w:rsidP="00862CB6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Figura 12: prompt com a execução do código desenvolvido. Inserindo os dados, convertendo </w:t>
      </w:r>
      <w:r w:rsidR="006460ED">
        <w:rPr>
          <w:sz w:val="16"/>
          <w:szCs w:val="16"/>
        </w:rPr>
        <w:t>o texto para maiúsculo, gravando em um arquivo .</w:t>
      </w:r>
      <w:proofErr w:type="spellStart"/>
      <w:r w:rsidR="006460ED">
        <w:rPr>
          <w:sz w:val="16"/>
          <w:szCs w:val="16"/>
        </w:rPr>
        <w:t>txt</w:t>
      </w:r>
      <w:proofErr w:type="spellEnd"/>
      <w:r w:rsidR="006460ED">
        <w:rPr>
          <w:sz w:val="16"/>
          <w:szCs w:val="16"/>
        </w:rPr>
        <w:t>, realizando a leitura e apresentando para o usu</w:t>
      </w:r>
      <w:r w:rsidR="00617462">
        <w:rPr>
          <w:sz w:val="16"/>
          <w:szCs w:val="16"/>
        </w:rPr>
        <w:t>ário.</w:t>
      </w:r>
    </w:p>
    <w:p w14:paraId="2CA400C3" w14:textId="2ABE0498" w:rsidR="00617462" w:rsidRDefault="00617462" w:rsidP="00862CB6">
      <w:pPr>
        <w:spacing w:line="360" w:lineRule="auto"/>
        <w:jc w:val="center"/>
        <w:rPr>
          <w:sz w:val="16"/>
          <w:szCs w:val="16"/>
        </w:rPr>
      </w:pPr>
    </w:p>
    <w:p w14:paraId="56C30732" w14:textId="267EE44C" w:rsidR="00617462" w:rsidRDefault="008047B6" w:rsidP="00862CB6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9D24D7" wp14:editId="259B0295">
            <wp:extent cx="4038600" cy="22193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BDB" w14:textId="0F29221D" w:rsidR="008047B6" w:rsidRDefault="008047B6" w:rsidP="008047B6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13: prompt com a execução do código desenvolvido. Arquivo .</w:t>
      </w:r>
      <w:proofErr w:type="spellStart"/>
      <w:r>
        <w:rPr>
          <w:sz w:val="16"/>
          <w:szCs w:val="16"/>
        </w:rPr>
        <w:t>txt</w:t>
      </w:r>
      <w:proofErr w:type="spellEnd"/>
      <w:r>
        <w:rPr>
          <w:sz w:val="16"/>
          <w:szCs w:val="16"/>
        </w:rPr>
        <w:t xml:space="preserve"> criado pelo usuário</w:t>
      </w:r>
      <w:r w:rsidR="00736D4A">
        <w:rPr>
          <w:sz w:val="16"/>
          <w:szCs w:val="16"/>
        </w:rPr>
        <w:t>.</w:t>
      </w:r>
    </w:p>
    <w:p w14:paraId="6D08F4D3" w14:textId="77777777" w:rsidR="008047B6" w:rsidRDefault="008047B6" w:rsidP="00862CB6">
      <w:pPr>
        <w:spacing w:line="360" w:lineRule="auto"/>
        <w:jc w:val="center"/>
        <w:rPr>
          <w:sz w:val="16"/>
          <w:szCs w:val="16"/>
        </w:rPr>
      </w:pPr>
    </w:p>
    <w:p w14:paraId="6EF5911A" w14:textId="77777777" w:rsidR="008047B6" w:rsidRDefault="008047B6" w:rsidP="00862CB6">
      <w:pPr>
        <w:spacing w:line="360" w:lineRule="auto"/>
        <w:jc w:val="center"/>
        <w:rPr>
          <w:sz w:val="16"/>
          <w:szCs w:val="16"/>
        </w:rPr>
      </w:pPr>
    </w:p>
    <w:p w14:paraId="76223835" w14:textId="5DF16029" w:rsidR="00E71974" w:rsidRPr="009D7891" w:rsidRDefault="00E71974" w:rsidP="00E71974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</w:t>
      </w:r>
    </w:p>
    <w:p w14:paraId="4020A9D2" w14:textId="77777777" w:rsidR="00D23F67" w:rsidRDefault="00E71974" w:rsidP="00806874">
      <w:pPr>
        <w:spacing w:line="360" w:lineRule="auto"/>
        <w:ind w:firstLine="426"/>
      </w:pPr>
      <w:r>
        <w:rPr>
          <w:szCs w:val="24"/>
        </w:rPr>
        <w:t xml:space="preserve">ENUNCIADO: </w:t>
      </w:r>
      <w:r w:rsidR="00806874">
        <w:t xml:space="preserve">Faça um programa, em linguagem C, para calcular a área e o perímetro de um hexágono. O programa deve implementar uma função chamada </w:t>
      </w:r>
      <w:proofErr w:type="spellStart"/>
      <w:r w:rsidR="00806874">
        <w:t>calc_hexa</w:t>
      </w:r>
      <w:proofErr w:type="spellEnd"/>
      <w:r w:rsidR="00806874">
        <w:t xml:space="preserve"> que calcula a área e o perímetro de um hexágono regular de lado L. O programa deve solicitar ao usuário o lado do polígono, calcular e imprimir a área e o perímetro do polígono. O programa termina quando for digitado um valor negativo qualquer para o lado. A função deve obedecer ao seguinte protótipo: </w:t>
      </w:r>
    </w:p>
    <w:p w14:paraId="5D0094AE" w14:textId="445BEC8C" w:rsidR="007A41E0" w:rsidRPr="0083331B" w:rsidRDefault="00806874" w:rsidP="00D23F67">
      <w:pPr>
        <w:spacing w:line="360" w:lineRule="auto"/>
        <w:jc w:val="center"/>
        <w:rPr>
          <w:b/>
          <w:bCs/>
        </w:rPr>
      </w:pPr>
      <w:r w:rsidRPr="0083331B">
        <w:rPr>
          <w:b/>
          <w:bCs/>
        </w:rPr>
        <w:t>void calc_hexa(float L, float *area, float *perimetro);</w:t>
      </w:r>
    </w:p>
    <w:p w14:paraId="158E9C2A" w14:textId="1B09C0EA" w:rsidR="00481E80" w:rsidRPr="0083331B" w:rsidRDefault="00481E80" w:rsidP="00D23F67">
      <w:pPr>
        <w:spacing w:line="360" w:lineRule="auto"/>
        <w:jc w:val="center"/>
        <w:rPr>
          <w:b/>
          <w:bCs/>
        </w:rPr>
      </w:pPr>
    </w:p>
    <w:p w14:paraId="603A99B0" w14:textId="058D7CB5" w:rsidR="00481E80" w:rsidRPr="0083331B" w:rsidRDefault="00481E80" w:rsidP="00D23F67">
      <w:pPr>
        <w:spacing w:line="360" w:lineRule="auto"/>
        <w:jc w:val="center"/>
        <w:rPr>
          <w:b/>
          <w:bCs/>
        </w:rPr>
      </w:pPr>
    </w:p>
    <w:p w14:paraId="71FBED93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D606C1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CDF8BF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78F2">
        <w:rPr>
          <w:rFonts w:ascii="Consolas" w:hAnsi="Consolas" w:cs="Consolas"/>
          <w:color w:val="808080"/>
          <w:sz w:val="19"/>
          <w:szCs w:val="19"/>
        </w:rPr>
        <w:t>#include</w:t>
      </w:r>
      <w:r w:rsidRPr="006F7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F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F78F2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6F78F2">
        <w:rPr>
          <w:rFonts w:ascii="Consolas" w:hAnsi="Consolas" w:cs="Consolas"/>
          <w:color w:val="A31515"/>
          <w:sz w:val="19"/>
          <w:szCs w:val="19"/>
        </w:rPr>
        <w:t>&gt;</w:t>
      </w:r>
      <w:r w:rsidRPr="006F78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78F2">
        <w:rPr>
          <w:rFonts w:ascii="Consolas" w:hAnsi="Consolas" w:cs="Consolas"/>
          <w:color w:val="008000"/>
          <w:sz w:val="19"/>
          <w:szCs w:val="19"/>
        </w:rPr>
        <w:t>//biblioteca para definição de idioma de saída de dados</w:t>
      </w:r>
    </w:p>
    <w:p w14:paraId="79CCA108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pow */</w:t>
      </w:r>
    </w:p>
    <w:p w14:paraId="3A4AB49B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F6C28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L, area,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perimetro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E5302C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5C233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perimetro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823E7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614AE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78F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78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F78F2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F78F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78F2">
        <w:rPr>
          <w:rFonts w:ascii="Consolas" w:hAnsi="Consolas" w:cs="Consolas"/>
          <w:color w:val="000000"/>
          <w:sz w:val="19"/>
          <w:szCs w:val="19"/>
        </w:rPr>
        <w:t>)</w:t>
      </w:r>
    </w:p>
    <w:p w14:paraId="7C044727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78F2">
        <w:rPr>
          <w:rFonts w:ascii="Consolas" w:hAnsi="Consolas" w:cs="Consolas"/>
          <w:color w:val="000000"/>
          <w:sz w:val="19"/>
          <w:szCs w:val="19"/>
        </w:rPr>
        <w:t>{</w:t>
      </w:r>
    </w:p>
    <w:p w14:paraId="4B2A8B65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78F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78F2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6F78F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78F2">
        <w:rPr>
          <w:rFonts w:ascii="Consolas" w:hAnsi="Consolas" w:cs="Consolas"/>
          <w:color w:val="6F008A"/>
          <w:sz w:val="19"/>
          <w:szCs w:val="19"/>
        </w:rPr>
        <w:t>LC_ALL</w:t>
      </w:r>
      <w:r w:rsidRPr="006F78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F78F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F78F2">
        <w:rPr>
          <w:rFonts w:ascii="Consolas" w:hAnsi="Consolas" w:cs="Consolas"/>
          <w:color w:val="A31515"/>
          <w:sz w:val="19"/>
          <w:szCs w:val="19"/>
        </w:rPr>
        <w:t>Portuguese</w:t>
      </w:r>
      <w:proofErr w:type="spellEnd"/>
      <w:r w:rsidRPr="006F78F2">
        <w:rPr>
          <w:rFonts w:ascii="Consolas" w:hAnsi="Consolas" w:cs="Consolas"/>
          <w:color w:val="A31515"/>
          <w:sz w:val="19"/>
          <w:szCs w:val="19"/>
        </w:rPr>
        <w:t>"</w:t>
      </w:r>
      <w:r w:rsidRPr="006F78F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6F78F2">
        <w:rPr>
          <w:rFonts w:ascii="Consolas" w:hAnsi="Consolas" w:cs="Consolas"/>
          <w:color w:val="008000"/>
          <w:sz w:val="19"/>
          <w:szCs w:val="19"/>
        </w:rPr>
        <w:t xml:space="preserve">//Define a </w:t>
      </w:r>
      <w:proofErr w:type="spellStart"/>
      <w:r w:rsidRPr="006F78F2">
        <w:rPr>
          <w:rFonts w:ascii="Consolas" w:hAnsi="Consolas" w:cs="Consolas"/>
          <w:color w:val="008000"/>
          <w:sz w:val="19"/>
          <w:szCs w:val="19"/>
        </w:rPr>
        <w:t>lingua</w:t>
      </w:r>
      <w:proofErr w:type="spellEnd"/>
      <w:r w:rsidRPr="006F78F2">
        <w:rPr>
          <w:rFonts w:ascii="Consolas" w:hAnsi="Consolas" w:cs="Consolas"/>
          <w:color w:val="008000"/>
          <w:sz w:val="19"/>
          <w:szCs w:val="19"/>
        </w:rPr>
        <w:t xml:space="preserve"> portuguesa para saída de dados</w:t>
      </w:r>
    </w:p>
    <w:p w14:paraId="3A326EA5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78F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78F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F78F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78F2">
        <w:rPr>
          <w:rFonts w:ascii="Consolas" w:hAnsi="Consolas" w:cs="Consolas"/>
          <w:color w:val="A31515"/>
          <w:sz w:val="19"/>
          <w:szCs w:val="19"/>
        </w:rPr>
        <w:t>"Por favor, informe o tamanho do lado L [em metros]:\n\n"</w:t>
      </w:r>
      <w:r w:rsidRPr="006F78F2">
        <w:rPr>
          <w:rFonts w:ascii="Consolas" w:hAnsi="Consolas" w:cs="Consolas"/>
          <w:color w:val="000000"/>
          <w:sz w:val="19"/>
          <w:szCs w:val="19"/>
        </w:rPr>
        <w:t>);</w:t>
      </w:r>
    </w:p>
    <w:p w14:paraId="3BCB7853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78F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78F2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6F78F2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6F78F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78F2">
        <w:rPr>
          <w:rFonts w:ascii="Consolas" w:hAnsi="Consolas" w:cs="Consolas"/>
          <w:color w:val="A31515"/>
          <w:sz w:val="19"/>
          <w:szCs w:val="19"/>
        </w:rPr>
        <w:t>"%f"</w:t>
      </w:r>
      <w:r w:rsidRPr="006F78F2">
        <w:rPr>
          <w:rFonts w:ascii="Consolas" w:hAnsi="Consolas" w:cs="Consolas"/>
          <w:color w:val="000000"/>
          <w:sz w:val="19"/>
          <w:szCs w:val="19"/>
        </w:rPr>
        <w:t>, &amp;L);</w:t>
      </w:r>
    </w:p>
    <w:p w14:paraId="07D3CD77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7E0261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78F2">
        <w:rPr>
          <w:rFonts w:ascii="Consolas" w:hAnsi="Consolas" w:cs="Consolas"/>
          <w:color w:val="000000"/>
          <w:sz w:val="19"/>
          <w:szCs w:val="19"/>
        </w:rPr>
        <w:tab/>
      </w:r>
      <w:r w:rsidRPr="006F78F2">
        <w:rPr>
          <w:rFonts w:ascii="Consolas" w:hAnsi="Consolas" w:cs="Consolas"/>
          <w:color w:val="008000"/>
          <w:sz w:val="19"/>
          <w:szCs w:val="19"/>
        </w:rPr>
        <w:t>/*Início do loop para chamada de função e entrada de dados*/</w:t>
      </w:r>
    </w:p>
    <w:p w14:paraId="742E2D42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8F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 0) {</w:t>
      </w:r>
    </w:p>
    <w:p w14:paraId="2A8B3E01" w14:textId="77777777" w:rsidR="006F78F2" w:rsidRPr="0083331B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>calc_hexa(L, &amp;area, &amp;perimetro);</w:t>
      </w:r>
    </w:p>
    <w:p w14:paraId="3AD67E1C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78F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F78F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78F2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6F78F2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6F78F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F78F2"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 w:rsidRPr="006F78F2">
        <w:rPr>
          <w:rFonts w:ascii="Consolas" w:hAnsi="Consolas" w:cs="Consolas"/>
          <w:color w:val="A31515"/>
          <w:sz w:val="19"/>
          <w:szCs w:val="19"/>
        </w:rPr>
        <w:t xml:space="preserve"> e perímetro do </w:t>
      </w:r>
      <w:proofErr w:type="spellStart"/>
      <w:r w:rsidRPr="006F78F2">
        <w:rPr>
          <w:rFonts w:ascii="Consolas" w:hAnsi="Consolas" w:cs="Consolas"/>
          <w:color w:val="A31515"/>
          <w:sz w:val="19"/>
          <w:szCs w:val="19"/>
        </w:rPr>
        <w:t>hexagono</w:t>
      </w:r>
      <w:proofErr w:type="spellEnd"/>
      <w:r w:rsidRPr="006F78F2">
        <w:rPr>
          <w:rFonts w:ascii="Consolas" w:hAnsi="Consolas" w:cs="Consolas"/>
          <w:color w:val="A31515"/>
          <w:sz w:val="19"/>
          <w:szCs w:val="19"/>
        </w:rPr>
        <w:t xml:space="preserve"> com lado %.2f [metros] é %.2f [metros quadrados]  e  %.2f [metros], respectivamente\n\n"</w:t>
      </w:r>
      <w:r w:rsidRPr="006F78F2">
        <w:rPr>
          <w:rFonts w:ascii="Consolas" w:hAnsi="Consolas" w:cs="Consolas"/>
          <w:color w:val="000000"/>
          <w:sz w:val="19"/>
          <w:szCs w:val="19"/>
        </w:rPr>
        <w:t xml:space="preserve">, L, </w:t>
      </w:r>
      <w:proofErr w:type="spellStart"/>
      <w:r w:rsidRPr="006F78F2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 w:rsidRPr="006F78F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78F2">
        <w:rPr>
          <w:rFonts w:ascii="Consolas" w:hAnsi="Consolas" w:cs="Consolas"/>
          <w:color w:val="000000"/>
          <w:sz w:val="19"/>
          <w:szCs w:val="19"/>
        </w:rPr>
        <w:t>perimetro</w:t>
      </w:r>
      <w:proofErr w:type="spellEnd"/>
      <w:r w:rsidRPr="006F78F2">
        <w:rPr>
          <w:rFonts w:ascii="Consolas" w:hAnsi="Consolas" w:cs="Consolas"/>
          <w:color w:val="000000"/>
          <w:sz w:val="19"/>
          <w:szCs w:val="19"/>
        </w:rPr>
        <w:t>);</w:t>
      </w:r>
    </w:p>
    <w:p w14:paraId="51B0D887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6FA384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78F2">
        <w:rPr>
          <w:rFonts w:ascii="Consolas" w:hAnsi="Consolas" w:cs="Consolas"/>
          <w:color w:val="000000"/>
          <w:sz w:val="19"/>
          <w:szCs w:val="19"/>
        </w:rPr>
        <w:tab/>
      </w:r>
      <w:r w:rsidRPr="006F78F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78F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F78F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F78F2">
        <w:rPr>
          <w:rFonts w:ascii="Consolas" w:hAnsi="Consolas" w:cs="Consolas"/>
          <w:color w:val="A31515"/>
          <w:sz w:val="19"/>
          <w:szCs w:val="19"/>
        </w:rPr>
        <w:t>"Por favor, informe o tamanho do lado L [em metros]:\n\n"</w:t>
      </w:r>
      <w:r w:rsidRPr="006F78F2">
        <w:rPr>
          <w:rFonts w:ascii="Consolas" w:hAnsi="Consolas" w:cs="Consolas"/>
          <w:color w:val="000000"/>
          <w:sz w:val="19"/>
          <w:szCs w:val="19"/>
        </w:rPr>
        <w:t>);</w:t>
      </w:r>
    </w:p>
    <w:p w14:paraId="3DE0A4B8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8F2">
        <w:rPr>
          <w:rFonts w:ascii="Consolas" w:hAnsi="Consolas" w:cs="Consolas"/>
          <w:color w:val="000000"/>
          <w:sz w:val="19"/>
          <w:szCs w:val="19"/>
        </w:rPr>
        <w:tab/>
      </w:r>
      <w:r w:rsidRPr="006F78F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&amp;L);</w:t>
      </w:r>
    </w:p>
    <w:p w14:paraId="6E1BEF4C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B82940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41352CA" w14:textId="77777777" w:rsidR="006F78F2" w:rsidRPr="0083331B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3331B">
        <w:rPr>
          <w:rFonts w:ascii="Consolas" w:hAnsi="Consolas" w:cs="Consolas"/>
          <w:color w:val="000000"/>
          <w:sz w:val="19"/>
          <w:szCs w:val="19"/>
        </w:rPr>
        <w:t>}</w:t>
      </w:r>
    </w:p>
    <w:p w14:paraId="245C07B8" w14:textId="77777777" w:rsidR="006F78F2" w:rsidRPr="0083331B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A0ECE4" w14:textId="77777777" w:rsidR="006F78F2" w:rsidRP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78F2">
        <w:rPr>
          <w:rFonts w:ascii="Consolas" w:hAnsi="Consolas" w:cs="Consolas"/>
          <w:color w:val="008000"/>
          <w:sz w:val="19"/>
          <w:szCs w:val="19"/>
        </w:rPr>
        <w:t>/*Função de cálculo da área e perímetro do hexágono*/</w:t>
      </w:r>
    </w:p>
    <w:p w14:paraId="2DACD8DF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perimetro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08A82B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286C8F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(3.0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 sqrt(3.0)) * 0.5;</w:t>
      </w:r>
    </w:p>
    <w:p w14:paraId="07D99C38" w14:textId="77777777" w:rsidR="006F78F2" w:rsidRDefault="006F78F2" w:rsidP="006F78F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perimetro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6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B63CCD" w14:textId="4F4DBF1B" w:rsidR="00481E80" w:rsidRDefault="006F78F2" w:rsidP="006F78F2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A959E1" w14:textId="77777777" w:rsidR="006F78F2" w:rsidRDefault="006F78F2" w:rsidP="006F78F2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97234" w14:textId="48A69405" w:rsidR="00481E80" w:rsidRDefault="00736D4A" w:rsidP="00481E80">
      <w:pPr>
        <w:spacing w:line="360" w:lineRule="auto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3A55B68" wp14:editId="5D15728D">
            <wp:extent cx="5760720" cy="16846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D959" w14:textId="5CBA7E48" w:rsidR="00736D4A" w:rsidRDefault="00736D4A" w:rsidP="00736D4A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Figura 14: prompt com a execução do código desenvolvido. </w:t>
      </w:r>
      <w:r w:rsidR="00FB571F">
        <w:rPr>
          <w:sz w:val="16"/>
          <w:szCs w:val="16"/>
        </w:rPr>
        <w:t>Cálculo da área e perímetro do hexágono</w:t>
      </w:r>
    </w:p>
    <w:p w14:paraId="398965F9" w14:textId="77777777" w:rsidR="00736D4A" w:rsidRPr="00736D4A" w:rsidRDefault="00736D4A" w:rsidP="00481E80">
      <w:pPr>
        <w:spacing w:line="360" w:lineRule="auto"/>
        <w:rPr>
          <w:sz w:val="16"/>
          <w:szCs w:val="16"/>
        </w:rPr>
      </w:pPr>
    </w:p>
    <w:p w14:paraId="7EE87798" w14:textId="6515D1D7" w:rsidR="00736D4A" w:rsidRDefault="00736D4A" w:rsidP="00481E80">
      <w:pPr>
        <w:spacing w:line="360" w:lineRule="auto"/>
        <w:rPr>
          <w:sz w:val="16"/>
          <w:szCs w:val="16"/>
        </w:rPr>
      </w:pPr>
    </w:p>
    <w:p w14:paraId="11200D2F" w14:textId="15A68304" w:rsidR="009E6704" w:rsidRDefault="009E6704" w:rsidP="00481E80">
      <w:pPr>
        <w:spacing w:line="360" w:lineRule="auto"/>
        <w:rPr>
          <w:sz w:val="16"/>
          <w:szCs w:val="16"/>
        </w:rPr>
      </w:pPr>
    </w:p>
    <w:p w14:paraId="2FFCFA1C" w14:textId="6A38C2E1" w:rsidR="009E6704" w:rsidRDefault="009E6704" w:rsidP="00481E80">
      <w:pPr>
        <w:spacing w:line="360" w:lineRule="auto"/>
        <w:rPr>
          <w:sz w:val="16"/>
          <w:szCs w:val="16"/>
        </w:rPr>
      </w:pPr>
    </w:p>
    <w:p w14:paraId="1E991C24" w14:textId="77777777" w:rsidR="00C34926" w:rsidRDefault="00C34926" w:rsidP="00481E80">
      <w:pPr>
        <w:spacing w:line="360" w:lineRule="auto"/>
        <w:rPr>
          <w:sz w:val="16"/>
          <w:szCs w:val="16"/>
        </w:rPr>
      </w:pPr>
    </w:p>
    <w:p w14:paraId="6DA6A860" w14:textId="2D965B45" w:rsidR="009E6704" w:rsidRDefault="009E6704" w:rsidP="00481E80">
      <w:pPr>
        <w:spacing w:line="360" w:lineRule="auto"/>
        <w:rPr>
          <w:sz w:val="16"/>
          <w:szCs w:val="16"/>
        </w:rPr>
      </w:pPr>
    </w:p>
    <w:p w14:paraId="7C382B39" w14:textId="77777777" w:rsidR="009E6704" w:rsidRDefault="009E6704" w:rsidP="00481E80">
      <w:pPr>
        <w:spacing w:line="360" w:lineRule="auto"/>
        <w:rPr>
          <w:sz w:val="16"/>
          <w:szCs w:val="16"/>
        </w:rPr>
      </w:pPr>
    </w:p>
    <w:p w14:paraId="294963A1" w14:textId="77777777" w:rsidR="009E6704" w:rsidRPr="009D7891" w:rsidRDefault="009E6704" w:rsidP="009E6704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 xml:space="preserve">EXERCÍCIO </w:t>
      </w:r>
    </w:p>
    <w:p w14:paraId="110E3CA2" w14:textId="77777777" w:rsidR="00C34926" w:rsidRDefault="009E6704" w:rsidP="00C34926">
      <w:pPr>
        <w:spacing w:line="360" w:lineRule="auto"/>
        <w:ind w:firstLine="426"/>
      </w:pPr>
      <w:r>
        <w:rPr>
          <w:szCs w:val="24"/>
        </w:rPr>
        <w:t xml:space="preserve">ENUNCIADO: </w:t>
      </w:r>
      <w:r w:rsidR="00C34926">
        <w:t xml:space="preserve">Faça um programa, em linguagem C, que: </w:t>
      </w:r>
    </w:p>
    <w:p w14:paraId="13C051EB" w14:textId="77777777" w:rsidR="00C34926" w:rsidRDefault="00C34926" w:rsidP="00C34926">
      <w:pPr>
        <w:spacing w:line="360" w:lineRule="auto"/>
        <w:ind w:firstLine="426"/>
      </w:pPr>
      <w:r>
        <w:t xml:space="preserve">a) Crie uma </w:t>
      </w:r>
      <w:proofErr w:type="spellStart"/>
      <w:r>
        <w:t>struct</w:t>
      </w:r>
      <w:proofErr w:type="spellEnd"/>
      <w:r>
        <w:t xml:space="preserve"> chamada ponto2d que tenha como atributos os pontos </w:t>
      </w:r>
      <w:proofErr w:type="spellStart"/>
      <w:proofErr w:type="gramStart"/>
      <w:r>
        <w:t>x,y</w:t>
      </w:r>
      <w:proofErr w:type="spellEnd"/>
      <w:r>
        <w:t>.</w:t>
      </w:r>
      <w:proofErr w:type="gramEnd"/>
      <w:r>
        <w:t xml:space="preserve"> </w:t>
      </w:r>
    </w:p>
    <w:p w14:paraId="044EFAD2" w14:textId="77777777" w:rsidR="00C34926" w:rsidRDefault="00C34926" w:rsidP="00C34926">
      <w:pPr>
        <w:spacing w:line="360" w:lineRule="auto"/>
        <w:ind w:firstLine="426"/>
      </w:pPr>
      <w:r>
        <w:t xml:space="preserve">b) Crie duas estruturas do tipo ponto2d chamadas </w:t>
      </w:r>
      <w:proofErr w:type="spellStart"/>
      <w:r>
        <w:t>ponto_inicial</w:t>
      </w:r>
      <w:proofErr w:type="spellEnd"/>
      <w:r>
        <w:t xml:space="preserve"> e </w:t>
      </w:r>
      <w:proofErr w:type="spellStart"/>
      <w:r>
        <w:t>ponto_final</w:t>
      </w:r>
      <w:proofErr w:type="spellEnd"/>
      <w:r>
        <w:t xml:space="preserve">. </w:t>
      </w:r>
    </w:p>
    <w:p w14:paraId="3D93EC3D" w14:textId="77777777" w:rsidR="00C34926" w:rsidRDefault="00C34926" w:rsidP="00C34926">
      <w:pPr>
        <w:spacing w:line="360" w:lineRule="auto"/>
        <w:ind w:firstLine="426"/>
      </w:pPr>
      <w:r>
        <w:t xml:space="preserve">c) Mostre um menu com as seguintes opções e implemente‐as: </w:t>
      </w:r>
    </w:p>
    <w:p w14:paraId="5982D3A2" w14:textId="77777777" w:rsidR="00C34926" w:rsidRDefault="00C34926" w:rsidP="00C34926">
      <w:pPr>
        <w:spacing w:line="360" w:lineRule="auto"/>
        <w:ind w:firstLine="708"/>
      </w:pPr>
      <w:r>
        <w:t xml:space="preserve">[1] ‐ Digitar os valores do primeiro ponto </w:t>
      </w:r>
    </w:p>
    <w:p w14:paraId="48BF767C" w14:textId="77777777" w:rsidR="00C34926" w:rsidRDefault="00C34926" w:rsidP="00C34926">
      <w:pPr>
        <w:spacing w:line="360" w:lineRule="auto"/>
        <w:ind w:firstLine="708"/>
      </w:pPr>
      <w:r>
        <w:t xml:space="preserve">[2] - Digitar os valores do segundo ponto </w:t>
      </w:r>
    </w:p>
    <w:p w14:paraId="22932FD0" w14:textId="77777777" w:rsidR="00C34926" w:rsidRDefault="00C34926" w:rsidP="00C34926">
      <w:pPr>
        <w:spacing w:line="360" w:lineRule="auto"/>
        <w:ind w:firstLine="708"/>
      </w:pPr>
      <w:r>
        <w:t xml:space="preserve">[3] ‐ Mostrar a distância entre os pontos </w:t>
      </w:r>
    </w:p>
    <w:p w14:paraId="08727043" w14:textId="3DA95CBF" w:rsidR="009E6704" w:rsidRPr="0083331B" w:rsidRDefault="00C34926" w:rsidP="00C34926">
      <w:pPr>
        <w:spacing w:line="360" w:lineRule="auto"/>
        <w:ind w:firstLine="708"/>
        <w:rPr>
          <w:lang w:val="en-US"/>
        </w:rPr>
      </w:pPr>
      <w:r w:rsidRPr="0083331B">
        <w:rPr>
          <w:lang w:val="en-US"/>
        </w:rPr>
        <w:t>[4] ‐ Sair</w:t>
      </w:r>
    </w:p>
    <w:p w14:paraId="4F13DA30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A64166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pow and sqrt */</w:t>
      </w:r>
    </w:p>
    <w:p w14:paraId="5027B75A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808080"/>
          <w:sz w:val="19"/>
          <w:szCs w:val="19"/>
        </w:rPr>
        <w:t>#include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6B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>&gt;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6B0">
        <w:rPr>
          <w:rFonts w:ascii="Consolas" w:hAnsi="Consolas" w:cs="Consolas"/>
          <w:color w:val="008000"/>
          <w:sz w:val="19"/>
          <w:szCs w:val="19"/>
        </w:rPr>
        <w:t>//biblioteca para definição de idioma de saída de dados</w:t>
      </w:r>
    </w:p>
    <w:p w14:paraId="1EB1D49C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362124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ponto2d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A22BF5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27D3398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1830FCAD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5A4401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ponto2d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FABF5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distancia(</w:t>
      </w:r>
      <w:proofErr w:type="spellStart"/>
      <w:proofErr w:type="gramEnd"/>
      <w:r w:rsidRPr="00EB06B0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6B0">
        <w:rPr>
          <w:rFonts w:ascii="Consolas" w:hAnsi="Consolas" w:cs="Consolas"/>
          <w:color w:val="2B91AF"/>
          <w:sz w:val="19"/>
          <w:szCs w:val="19"/>
        </w:rPr>
        <w:t>ponto2d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6B0">
        <w:rPr>
          <w:rFonts w:ascii="Consolas" w:hAnsi="Consolas" w:cs="Consolas"/>
          <w:color w:val="808080"/>
          <w:sz w:val="19"/>
          <w:szCs w:val="19"/>
        </w:rPr>
        <w:t>ponto_inicial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6B0">
        <w:rPr>
          <w:rFonts w:ascii="Consolas" w:hAnsi="Consolas" w:cs="Consolas"/>
          <w:color w:val="2B91AF"/>
          <w:sz w:val="19"/>
          <w:szCs w:val="19"/>
        </w:rPr>
        <w:t>ponto2d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6B0">
        <w:rPr>
          <w:rFonts w:ascii="Consolas" w:hAnsi="Consolas" w:cs="Consolas"/>
          <w:color w:val="808080"/>
          <w:sz w:val="19"/>
          <w:szCs w:val="19"/>
        </w:rPr>
        <w:t>ponto_final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7CA4CEC9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9DEDBA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5EA64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choices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DAE6E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9A353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6B0">
        <w:rPr>
          <w:rFonts w:ascii="Consolas" w:hAnsi="Consolas" w:cs="Consolas"/>
          <w:color w:val="000000"/>
          <w:sz w:val="19"/>
          <w:szCs w:val="19"/>
        </w:rPr>
        <w:t>control_out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0BA089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6B0">
        <w:rPr>
          <w:rFonts w:ascii="Consolas" w:hAnsi="Consolas" w:cs="Consolas"/>
          <w:color w:val="2B91AF"/>
          <w:sz w:val="19"/>
          <w:szCs w:val="19"/>
        </w:rPr>
        <w:t>ponto2d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6B0">
        <w:rPr>
          <w:rFonts w:ascii="Consolas" w:hAnsi="Consolas" w:cs="Consolas"/>
          <w:color w:val="000000"/>
          <w:sz w:val="19"/>
          <w:szCs w:val="19"/>
        </w:rPr>
        <w:t>ponto_inicial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B06B0">
        <w:rPr>
          <w:rFonts w:ascii="Consolas" w:hAnsi="Consolas" w:cs="Consolas"/>
          <w:color w:val="000000"/>
          <w:sz w:val="19"/>
          <w:szCs w:val="19"/>
        </w:rPr>
        <w:t>ponto_final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;</w:t>
      </w:r>
    </w:p>
    <w:p w14:paraId="391A8B80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667E46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000000"/>
          <w:sz w:val="19"/>
          <w:szCs w:val="19"/>
        </w:rPr>
        <w:t>)</w:t>
      </w:r>
    </w:p>
    <w:p w14:paraId="590715ED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>{</w:t>
      </w:r>
    </w:p>
    <w:p w14:paraId="7FE0FE69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6F008A"/>
          <w:sz w:val="19"/>
          <w:szCs w:val="19"/>
        </w:rPr>
        <w:t>LC_ALL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B06B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Portuguese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>"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B06B0">
        <w:rPr>
          <w:rFonts w:ascii="Consolas" w:hAnsi="Consolas" w:cs="Consolas"/>
          <w:color w:val="008000"/>
          <w:sz w:val="19"/>
          <w:szCs w:val="19"/>
        </w:rPr>
        <w:t xml:space="preserve">//Define a </w:t>
      </w:r>
      <w:proofErr w:type="spellStart"/>
      <w:r w:rsidRPr="00EB06B0">
        <w:rPr>
          <w:rFonts w:ascii="Consolas" w:hAnsi="Consolas" w:cs="Consolas"/>
          <w:color w:val="008000"/>
          <w:sz w:val="19"/>
          <w:szCs w:val="19"/>
        </w:rPr>
        <w:t>lingua</w:t>
      </w:r>
      <w:proofErr w:type="spellEnd"/>
      <w:r w:rsidRPr="00EB06B0">
        <w:rPr>
          <w:rFonts w:ascii="Consolas" w:hAnsi="Consolas" w:cs="Consolas"/>
          <w:color w:val="008000"/>
          <w:sz w:val="19"/>
          <w:szCs w:val="19"/>
        </w:rPr>
        <w:t xml:space="preserve"> portuguesa para saída de dados</w:t>
      </w:r>
    </w:p>
    <w:p w14:paraId="758CEFC3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input;</w:t>
      </w:r>
      <w:proofErr w:type="gramEnd"/>
    </w:p>
    <w:p w14:paraId="3AD70227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A64D0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37A66D1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C71EF1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AD42C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&amp;input);</w:t>
      </w:r>
    </w:p>
    <w:p w14:paraId="6FAA86E8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653D6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read_user_choices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(input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CB25C4" w14:textId="77777777" w:rsidR="00EB06B0" w:rsidRPr="0083331B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748EC5" w14:textId="77777777" w:rsidR="00EB06B0" w:rsidRPr="0083331B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5E8BF" w14:textId="77777777" w:rsidR="00EB06B0" w:rsidRPr="0083331B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33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33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0E9E50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>}</w:t>
      </w:r>
    </w:p>
    <w:p w14:paraId="1CDC1C03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2B545D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8000"/>
          <w:sz w:val="19"/>
          <w:szCs w:val="19"/>
        </w:rPr>
        <w:t>//Função para apresentação do menu</w:t>
      </w:r>
    </w:p>
    <w:p w14:paraId="7050533E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6B0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000000"/>
          <w:sz w:val="19"/>
          <w:szCs w:val="19"/>
        </w:rPr>
        <w:t>)</w:t>
      </w:r>
    </w:p>
    <w:p w14:paraId="54965B19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>{</w:t>
      </w:r>
    </w:p>
    <w:p w14:paraId="2731A560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"[1] - Digitar os valores do primeiro ponto\n"</w:t>
      </w:r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36A21ECE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"[2] - Digitar os valores do segundo ponto\n"</w:t>
      </w:r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048490E4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"[3] - Mostrar a distância entre os pontos\n"</w:t>
      </w:r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6CB73C50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"[4] - Sair\n\n"</w:t>
      </w:r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4C91BFD3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>}</w:t>
      </w:r>
    </w:p>
    <w:p w14:paraId="0E78D7C0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F988E9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8000"/>
          <w:sz w:val="19"/>
          <w:szCs w:val="19"/>
        </w:rPr>
        <w:t>//Função de seleção de tarefas escolhidas pelo usuário</w:t>
      </w:r>
    </w:p>
    <w:p w14:paraId="1C063A46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read_user_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choices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F64AEC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A5221E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1A9F56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5F4FD4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14:paraId="19864A97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nOpção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83CC6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nInforme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coodenadas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 xml:space="preserve"> do ponto inicial:\n"</w:t>
      </w:r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1B70616E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ponto_inicial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568936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DAA4B3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6B0">
        <w:rPr>
          <w:rFonts w:ascii="Consolas" w:hAnsi="Consolas" w:cs="Consolas"/>
          <w:color w:val="0000FF"/>
          <w:sz w:val="19"/>
          <w:szCs w:val="19"/>
        </w:rPr>
        <w:t>case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1ED36D3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nOpção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 xml:space="preserve"> 2\n"</w:t>
      </w:r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345D27A7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nInforme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coodenadas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 xml:space="preserve"> do ponto final:\n"</w:t>
      </w:r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74C6F3D4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ponto_final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84F4C5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AEDAA4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6B0">
        <w:rPr>
          <w:rFonts w:ascii="Consolas" w:hAnsi="Consolas" w:cs="Consolas"/>
          <w:color w:val="0000FF"/>
          <w:sz w:val="19"/>
          <w:szCs w:val="19"/>
        </w:rPr>
        <w:t>case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106C4CF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nOpção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 xml:space="preserve"> 3\n"</w:t>
      </w:r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1BB8FD29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nDistancia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 xml:space="preserve"> entre os pontos: %.2f\n\n"</w:t>
      </w:r>
      <w:r w:rsidRPr="00EB06B0">
        <w:rPr>
          <w:rFonts w:ascii="Consolas" w:hAnsi="Consolas" w:cs="Consolas"/>
          <w:color w:val="000000"/>
          <w:sz w:val="19"/>
          <w:szCs w:val="19"/>
        </w:rPr>
        <w:t>, distancia(</w:t>
      </w:r>
      <w:proofErr w:type="spellStart"/>
      <w:r w:rsidRPr="00EB06B0">
        <w:rPr>
          <w:rFonts w:ascii="Consolas" w:hAnsi="Consolas" w:cs="Consolas"/>
          <w:color w:val="000000"/>
          <w:sz w:val="19"/>
          <w:szCs w:val="19"/>
        </w:rPr>
        <w:t>ponto_inicial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B06B0">
        <w:rPr>
          <w:rFonts w:ascii="Consolas" w:hAnsi="Consolas" w:cs="Consolas"/>
          <w:color w:val="000000"/>
          <w:sz w:val="19"/>
          <w:szCs w:val="19"/>
        </w:rPr>
        <w:t>ponto_final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));</w:t>
      </w:r>
    </w:p>
    <w:p w14:paraId="22D4DE12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5819A7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DDCEF96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nOpção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0381D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7D59C95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6B0">
        <w:rPr>
          <w:rFonts w:ascii="Consolas" w:hAnsi="Consolas" w:cs="Consolas"/>
          <w:color w:val="0000FF"/>
          <w:sz w:val="19"/>
          <w:szCs w:val="19"/>
        </w:rPr>
        <w:t>break</w:t>
      </w:r>
      <w:r w:rsidRPr="00EB06B0">
        <w:rPr>
          <w:rFonts w:ascii="Consolas" w:hAnsi="Consolas" w:cs="Consolas"/>
          <w:color w:val="000000"/>
          <w:sz w:val="19"/>
          <w:szCs w:val="19"/>
        </w:rPr>
        <w:t>;</w:t>
      </w:r>
      <w:r w:rsidRPr="00EB06B0">
        <w:rPr>
          <w:rFonts w:ascii="Consolas" w:hAnsi="Consolas" w:cs="Consolas"/>
          <w:color w:val="000000"/>
          <w:sz w:val="19"/>
          <w:szCs w:val="19"/>
        </w:rPr>
        <w:tab/>
      </w:r>
    </w:p>
    <w:p w14:paraId="38E4D745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0000FF"/>
          <w:sz w:val="19"/>
          <w:szCs w:val="19"/>
        </w:rPr>
        <w:t>default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EB06B0">
        <w:rPr>
          <w:rFonts w:ascii="Consolas" w:hAnsi="Consolas" w:cs="Consolas"/>
          <w:color w:val="A31515"/>
          <w:sz w:val="19"/>
          <w:szCs w:val="19"/>
        </w:rPr>
        <w:t>nOpção</w:t>
      </w:r>
      <w:proofErr w:type="spellEnd"/>
      <w:r w:rsidRPr="00EB06B0">
        <w:rPr>
          <w:rFonts w:ascii="Consolas" w:hAnsi="Consolas" w:cs="Consolas"/>
          <w:color w:val="A31515"/>
          <w:sz w:val="19"/>
          <w:szCs w:val="19"/>
        </w:rPr>
        <w:t xml:space="preserve"> Inválida!\n"</w:t>
      </w:r>
      <w:r w:rsidRPr="00EB06B0">
        <w:rPr>
          <w:rFonts w:ascii="Consolas" w:hAnsi="Consolas" w:cs="Consolas"/>
          <w:color w:val="000000"/>
          <w:sz w:val="19"/>
          <w:szCs w:val="19"/>
        </w:rPr>
        <w:t>);</w:t>
      </w:r>
    </w:p>
    <w:p w14:paraId="3E23556C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90E487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9BF626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3EC0E2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A76F8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ponto2d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2CBE8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C54585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3008C8AC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&amp;x, &amp;y);</w:t>
      </w:r>
    </w:p>
    <w:p w14:paraId="5C0741A7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6B0">
        <w:rPr>
          <w:rFonts w:ascii="Consolas" w:hAnsi="Consolas" w:cs="Consolas"/>
          <w:color w:val="808080"/>
          <w:sz w:val="19"/>
          <w:szCs w:val="19"/>
        </w:rPr>
        <w:t>p</w:t>
      </w:r>
      <w:r w:rsidRPr="00EB06B0">
        <w:rPr>
          <w:rFonts w:ascii="Consolas" w:hAnsi="Consolas" w:cs="Consolas"/>
          <w:color w:val="000000"/>
          <w:sz w:val="19"/>
          <w:szCs w:val="19"/>
        </w:rPr>
        <w:t>-&gt;x = x;</w:t>
      </w:r>
    </w:p>
    <w:p w14:paraId="1D6E9556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r w:rsidRPr="00EB06B0">
        <w:rPr>
          <w:rFonts w:ascii="Consolas" w:hAnsi="Consolas" w:cs="Consolas"/>
          <w:color w:val="808080"/>
          <w:sz w:val="19"/>
          <w:szCs w:val="19"/>
        </w:rPr>
        <w:t>p</w:t>
      </w:r>
      <w:r w:rsidRPr="00EB06B0">
        <w:rPr>
          <w:rFonts w:ascii="Consolas" w:hAnsi="Consolas" w:cs="Consolas"/>
          <w:color w:val="000000"/>
          <w:sz w:val="19"/>
          <w:szCs w:val="19"/>
        </w:rPr>
        <w:t>-&gt;y = y;</w:t>
      </w:r>
    </w:p>
    <w:p w14:paraId="3663CCC6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>}</w:t>
      </w:r>
    </w:p>
    <w:p w14:paraId="2DB39B2D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54DF9E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distancia(</w:t>
      </w:r>
      <w:proofErr w:type="spellStart"/>
      <w:proofErr w:type="gramEnd"/>
      <w:r w:rsidRPr="00EB06B0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6B0">
        <w:rPr>
          <w:rFonts w:ascii="Consolas" w:hAnsi="Consolas" w:cs="Consolas"/>
          <w:color w:val="2B91AF"/>
          <w:sz w:val="19"/>
          <w:szCs w:val="19"/>
        </w:rPr>
        <w:t>ponto2d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6B0">
        <w:rPr>
          <w:rFonts w:ascii="Consolas" w:hAnsi="Consolas" w:cs="Consolas"/>
          <w:color w:val="808080"/>
          <w:sz w:val="19"/>
          <w:szCs w:val="19"/>
        </w:rPr>
        <w:t>ponto_inicial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06B0">
        <w:rPr>
          <w:rFonts w:ascii="Consolas" w:hAnsi="Consolas" w:cs="Consolas"/>
          <w:color w:val="2B91AF"/>
          <w:sz w:val="19"/>
          <w:szCs w:val="19"/>
        </w:rPr>
        <w:t>ponto2d</w:t>
      </w:r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06B0">
        <w:rPr>
          <w:rFonts w:ascii="Consolas" w:hAnsi="Consolas" w:cs="Consolas"/>
          <w:color w:val="808080"/>
          <w:sz w:val="19"/>
          <w:szCs w:val="19"/>
        </w:rPr>
        <w:t>ponto_final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)</w:t>
      </w:r>
    </w:p>
    <w:p w14:paraId="79139B2B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>{</w:t>
      </w:r>
    </w:p>
    <w:p w14:paraId="0034BA9C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term1, term2;</w:t>
      </w:r>
    </w:p>
    <w:p w14:paraId="01E79B10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  <w:t xml:space="preserve">term1 = </w:t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B06B0">
        <w:rPr>
          <w:rFonts w:ascii="Consolas" w:hAnsi="Consolas" w:cs="Consolas"/>
          <w:color w:val="808080"/>
          <w:sz w:val="19"/>
          <w:szCs w:val="19"/>
        </w:rPr>
        <w:t>ponto_inicial</w:t>
      </w:r>
      <w:r w:rsidRPr="00EB06B0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EB06B0">
        <w:rPr>
          <w:rFonts w:ascii="Consolas" w:hAnsi="Consolas" w:cs="Consolas"/>
          <w:color w:val="808080"/>
          <w:sz w:val="19"/>
          <w:szCs w:val="19"/>
        </w:rPr>
        <w:t>ponto_final</w:t>
      </w:r>
      <w:r w:rsidRPr="00EB06B0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), 2);   </w:t>
      </w:r>
      <w:r w:rsidRPr="00EB06B0"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 w:rsidRPr="00EB06B0">
        <w:rPr>
          <w:rFonts w:ascii="Consolas" w:hAnsi="Consolas" w:cs="Consolas"/>
          <w:color w:val="008000"/>
          <w:sz w:val="19"/>
          <w:szCs w:val="19"/>
        </w:rPr>
        <w:t>Funcao</w:t>
      </w:r>
      <w:proofErr w:type="spellEnd"/>
      <w:r w:rsidRPr="00EB06B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06B0"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 w:rsidRPr="00EB06B0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EB06B0"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r w:rsidRPr="00EB06B0">
        <w:rPr>
          <w:rFonts w:ascii="Consolas" w:hAnsi="Consolas" w:cs="Consolas"/>
          <w:color w:val="008000"/>
          <w:sz w:val="19"/>
          <w:szCs w:val="19"/>
        </w:rPr>
        <w:t xml:space="preserve">) retorna </w:t>
      </w:r>
      <w:proofErr w:type="spellStart"/>
      <w:r w:rsidRPr="00EB06B0">
        <w:rPr>
          <w:rFonts w:ascii="Consolas" w:hAnsi="Consolas" w:cs="Consolas"/>
          <w:color w:val="008000"/>
          <w:sz w:val="19"/>
          <w:szCs w:val="19"/>
        </w:rPr>
        <w:t>x^y</w:t>
      </w:r>
      <w:proofErr w:type="spellEnd"/>
      <w:r w:rsidRPr="00EB06B0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D34649F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  <w:t xml:space="preserve">term2 = </w:t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B06B0">
        <w:rPr>
          <w:rFonts w:ascii="Consolas" w:hAnsi="Consolas" w:cs="Consolas"/>
          <w:color w:val="808080"/>
          <w:sz w:val="19"/>
          <w:szCs w:val="19"/>
        </w:rPr>
        <w:t>ponto_inicial</w:t>
      </w:r>
      <w:r w:rsidRPr="00EB06B0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EB06B0">
        <w:rPr>
          <w:rFonts w:ascii="Consolas" w:hAnsi="Consolas" w:cs="Consolas"/>
          <w:color w:val="808080"/>
          <w:sz w:val="19"/>
          <w:szCs w:val="19"/>
        </w:rPr>
        <w:t>ponto_final</w:t>
      </w:r>
      <w:r w:rsidRPr="00EB06B0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), 2);</w:t>
      </w:r>
    </w:p>
    <w:p w14:paraId="4E04E544" w14:textId="77777777" w:rsidR="00EB06B0" w:rsidRP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B06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B06B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06B0"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 w:rsidRPr="00EB06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B06B0">
        <w:rPr>
          <w:rFonts w:ascii="Consolas" w:hAnsi="Consolas" w:cs="Consolas"/>
          <w:color w:val="000000"/>
          <w:sz w:val="19"/>
          <w:szCs w:val="19"/>
        </w:rPr>
        <w:t xml:space="preserve">term1 + term2);    </w:t>
      </w:r>
      <w:r w:rsidRPr="00EB06B0"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 w:rsidRPr="00EB06B0">
        <w:rPr>
          <w:rFonts w:ascii="Consolas" w:hAnsi="Consolas" w:cs="Consolas"/>
          <w:color w:val="008000"/>
          <w:sz w:val="19"/>
          <w:szCs w:val="19"/>
        </w:rPr>
        <w:t>Funcao</w:t>
      </w:r>
      <w:proofErr w:type="spellEnd"/>
      <w:r w:rsidRPr="00EB06B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06B0">
        <w:rPr>
          <w:rFonts w:ascii="Consolas" w:hAnsi="Consolas" w:cs="Consolas"/>
          <w:color w:val="008000"/>
          <w:sz w:val="19"/>
          <w:szCs w:val="19"/>
        </w:rPr>
        <w:t>sqrt</w:t>
      </w:r>
      <w:proofErr w:type="spellEnd"/>
      <w:r w:rsidRPr="00EB06B0">
        <w:rPr>
          <w:rFonts w:ascii="Consolas" w:hAnsi="Consolas" w:cs="Consolas"/>
          <w:color w:val="008000"/>
          <w:sz w:val="19"/>
          <w:szCs w:val="19"/>
        </w:rPr>
        <w:t>(x) retorna a raiz quadrada de x */</w:t>
      </w:r>
    </w:p>
    <w:p w14:paraId="2CDC4087" w14:textId="77777777" w:rsidR="00EB06B0" w:rsidRDefault="00EB06B0" w:rsidP="00EB06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9D91A4" w14:textId="24A26247" w:rsidR="00EB06B0" w:rsidRDefault="00EB06B0" w:rsidP="00EB06B0">
      <w:pPr>
        <w:spacing w:line="360" w:lineRule="auto"/>
      </w:pPr>
    </w:p>
    <w:p w14:paraId="04A115B0" w14:textId="3C3B1B99" w:rsidR="00EB06B0" w:rsidRDefault="00FA72C1" w:rsidP="00EB06B0">
      <w:pPr>
        <w:spacing w:line="360" w:lineRule="auto"/>
      </w:pPr>
      <w:r>
        <w:rPr>
          <w:noProof/>
        </w:rPr>
        <w:drawing>
          <wp:inline distT="0" distB="0" distL="0" distR="0" wp14:anchorId="7E35D9DF" wp14:editId="7D4942AA">
            <wp:extent cx="5760720" cy="87439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8E41" w14:textId="5F46E94D" w:rsidR="00FA72C1" w:rsidRDefault="00FA72C1" w:rsidP="00FA72C1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15: prompt com a execução do código desenvolvido. Menu do usuário.</w:t>
      </w:r>
    </w:p>
    <w:p w14:paraId="3E71194C" w14:textId="13E448C9" w:rsidR="00277485" w:rsidRDefault="00277485" w:rsidP="00FA72C1">
      <w:pPr>
        <w:spacing w:line="360" w:lineRule="auto"/>
        <w:jc w:val="center"/>
        <w:rPr>
          <w:sz w:val="16"/>
          <w:szCs w:val="16"/>
        </w:rPr>
      </w:pPr>
    </w:p>
    <w:p w14:paraId="37C90822" w14:textId="50F3DD16" w:rsidR="00277485" w:rsidRDefault="00277485" w:rsidP="00FA72C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FFDD580" wp14:editId="1A1BE736">
            <wp:extent cx="5760720" cy="14166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5875" w14:textId="76BE38B8" w:rsidR="00277485" w:rsidRDefault="00277485" w:rsidP="00277485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16: prompt com a execução do código desenvolvido. Informando primeira coordenada (</w:t>
      </w:r>
      <w:proofErr w:type="spellStart"/>
      <w:proofErr w:type="gramStart"/>
      <w:r>
        <w:rPr>
          <w:sz w:val="16"/>
          <w:szCs w:val="16"/>
        </w:rPr>
        <w:t>x,y</w:t>
      </w:r>
      <w:proofErr w:type="spellEnd"/>
      <w:proofErr w:type="gramEnd"/>
      <w:r>
        <w:rPr>
          <w:sz w:val="16"/>
          <w:szCs w:val="16"/>
        </w:rPr>
        <w:t>).</w:t>
      </w:r>
    </w:p>
    <w:p w14:paraId="7A92D7B6" w14:textId="6E6A5E78" w:rsidR="00277485" w:rsidRDefault="00277485" w:rsidP="00277485">
      <w:pPr>
        <w:spacing w:line="360" w:lineRule="auto"/>
        <w:jc w:val="center"/>
        <w:rPr>
          <w:sz w:val="16"/>
          <w:szCs w:val="16"/>
        </w:rPr>
      </w:pPr>
    </w:p>
    <w:p w14:paraId="01B71D74" w14:textId="41AE5847" w:rsidR="00277485" w:rsidRDefault="001636ED" w:rsidP="00277485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380FA363" wp14:editId="4AFBE65B">
            <wp:extent cx="3771900" cy="42957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A0C4" w14:textId="0BF5EA7D" w:rsidR="001636ED" w:rsidRDefault="001636ED" w:rsidP="001636ED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16: prompt com a execução do código desenvolvido. Informando segunda coordenada (</w:t>
      </w:r>
      <w:proofErr w:type="spellStart"/>
      <w:proofErr w:type="gramStart"/>
      <w:r>
        <w:rPr>
          <w:sz w:val="16"/>
          <w:szCs w:val="16"/>
        </w:rPr>
        <w:t>x,y</w:t>
      </w:r>
      <w:proofErr w:type="spellEnd"/>
      <w:proofErr w:type="gramEnd"/>
      <w:r>
        <w:rPr>
          <w:sz w:val="16"/>
          <w:szCs w:val="16"/>
        </w:rPr>
        <w:t>).</w:t>
      </w:r>
    </w:p>
    <w:p w14:paraId="743167F8" w14:textId="266E8C86" w:rsidR="00E802CC" w:rsidRDefault="00E802CC" w:rsidP="001636ED">
      <w:pPr>
        <w:spacing w:line="360" w:lineRule="auto"/>
        <w:jc w:val="center"/>
        <w:rPr>
          <w:sz w:val="16"/>
          <w:szCs w:val="16"/>
        </w:rPr>
      </w:pPr>
    </w:p>
    <w:p w14:paraId="7A11A98C" w14:textId="64CDBC64" w:rsidR="00E802CC" w:rsidRDefault="00E802CC" w:rsidP="001636E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9A845B9" wp14:editId="0787A88C">
            <wp:extent cx="3762375" cy="47339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810D" w14:textId="4C667772" w:rsidR="00E802CC" w:rsidRDefault="00E802CC" w:rsidP="00E802C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17: prompt com a execução do código desenvolvido. Cálculo da distância</w:t>
      </w:r>
      <w:r w:rsidR="00926390">
        <w:rPr>
          <w:sz w:val="16"/>
          <w:szCs w:val="16"/>
        </w:rPr>
        <w:t>.</w:t>
      </w:r>
    </w:p>
    <w:p w14:paraId="43C126E3" w14:textId="666B523D" w:rsidR="00E802CC" w:rsidRDefault="00E802CC" w:rsidP="001636ED">
      <w:pPr>
        <w:spacing w:line="360" w:lineRule="auto"/>
        <w:jc w:val="center"/>
        <w:rPr>
          <w:sz w:val="16"/>
          <w:szCs w:val="16"/>
        </w:rPr>
      </w:pPr>
    </w:p>
    <w:p w14:paraId="3E3EDACE" w14:textId="65149946" w:rsidR="008805FA" w:rsidRDefault="008805FA" w:rsidP="001636E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775BDBAD" wp14:editId="1A077828">
            <wp:extent cx="4648200" cy="22002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B53" w14:textId="62247E5F" w:rsidR="008805FA" w:rsidRDefault="008805FA" w:rsidP="008805FA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Figura 17: prompt com a execução do código desenvolvido. Opção sair.</w:t>
      </w:r>
    </w:p>
    <w:p w14:paraId="6248F063" w14:textId="77777777" w:rsidR="008805FA" w:rsidRDefault="008805FA" w:rsidP="001636ED">
      <w:pPr>
        <w:spacing w:line="360" w:lineRule="auto"/>
        <w:jc w:val="center"/>
        <w:rPr>
          <w:sz w:val="16"/>
          <w:szCs w:val="16"/>
        </w:rPr>
      </w:pPr>
    </w:p>
    <w:p w14:paraId="587D716F" w14:textId="77777777" w:rsidR="001636ED" w:rsidRDefault="001636ED" w:rsidP="00277485">
      <w:pPr>
        <w:spacing w:line="360" w:lineRule="auto"/>
        <w:jc w:val="center"/>
        <w:rPr>
          <w:sz w:val="16"/>
          <w:szCs w:val="16"/>
        </w:rPr>
      </w:pPr>
    </w:p>
    <w:p w14:paraId="3675640B" w14:textId="77777777" w:rsidR="00277485" w:rsidRDefault="00277485" w:rsidP="00FA72C1">
      <w:pPr>
        <w:spacing w:line="360" w:lineRule="auto"/>
        <w:jc w:val="center"/>
      </w:pPr>
    </w:p>
    <w:sectPr w:rsidR="00277485" w:rsidSect="00D55D22">
      <w:footerReference w:type="first" r:id="rId32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1D344" w14:textId="77777777" w:rsidR="0005455D" w:rsidRDefault="0005455D">
      <w:r>
        <w:separator/>
      </w:r>
    </w:p>
  </w:endnote>
  <w:endnote w:type="continuationSeparator" w:id="0">
    <w:p w14:paraId="215ADDA6" w14:textId="77777777" w:rsidR="0005455D" w:rsidRDefault="0005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53C45" w14:textId="77777777" w:rsidR="009D7891" w:rsidRDefault="009D7891">
    <w:pPr>
      <w:pStyle w:val="Rodap"/>
      <w:jc w:val="right"/>
    </w:pPr>
  </w:p>
  <w:p w14:paraId="78C5FB41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7B7D9" w14:textId="77777777" w:rsidR="009D7891" w:rsidRDefault="009D7891">
    <w:pPr>
      <w:pStyle w:val="Rodap"/>
      <w:jc w:val="center"/>
    </w:pPr>
  </w:p>
  <w:p w14:paraId="0564B782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2099026"/>
      <w:docPartObj>
        <w:docPartGallery w:val="Page Numbers (Bottom of Page)"/>
        <w:docPartUnique/>
      </w:docPartObj>
    </w:sdtPr>
    <w:sdtEndPr/>
    <w:sdtContent>
      <w:p w14:paraId="1AA071AA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86E">
          <w:rPr>
            <w:noProof/>
          </w:rPr>
          <w:t>1</w:t>
        </w:r>
        <w:r>
          <w:fldChar w:fldCharType="end"/>
        </w:r>
      </w:p>
    </w:sdtContent>
  </w:sdt>
  <w:p w14:paraId="18353691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B23E6" w14:textId="77777777" w:rsidR="0005455D" w:rsidRDefault="0005455D">
      <w:r>
        <w:separator/>
      </w:r>
    </w:p>
  </w:footnote>
  <w:footnote w:type="continuationSeparator" w:id="0">
    <w:p w14:paraId="3B9B6E87" w14:textId="77777777" w:rsidR="0005455D" w:rsidRDefault="00054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FC7BE" w14:textId="77777777" w:rsidR="00E255BA" w:rsidRDefault="00E255BA">
    <w:pPr>
      <w:pStyle w:val="Cabealho"/>
      <w:jc w:val="right"/>
    </w:pPr>
  </w:p>
  <w:p w14:paraId="090E812B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A4D70" w14:textId="77777777" w:rsidR="009A1B60" w:rsidRDefault="009A1B60" w:rsidP="009A1B60">
    <w:pPr>
      <w:pStyle w:val="Cabealho"/>
      <w:jc w:val="center"/>
    </w:pPr>
  </w:p>
  <w:p w14:paraId="6A4987AB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15B16"/>
    <w:rsid w:val="00020E62"/>
    <w:rsid w:val="00030F5D"/>
    <w:rsid w:val="00042B1C"/>
    <w:rsid w:val="000467FC"/>
    <w:rsid w:val="000502DA"/>
    <w:rsid w:val="0005455D"/>
    <w:rsid w:val="00070762"/>
    <w:rsid w:val="00081763"/>
    <w:rsid w:val="0009219B"/>
    <w:rsid w:val="000F12FB"/>
    <w:rsid w:val="001003E0"/>
    <w:rsid w:val="00107790"/>
    <w:rsid w:val="0013106F"/>
    <w:rsid w:val="00132E3A"/>
    <w:rsid w:val="00153F05"/>
    <w:rsid w:val="001636ED"/>
    <w:rsid w:val="001926E5"/>
    <w:rsid w:val="00194B7E"/>
    <w:rsid w:val="001B1105"/>
    <w:rsid w:val="001B67FF"/>
    <w:rsid w:val="001D6ABF"/>
    <w:rsid w:val="001E5136"/>
    <w:rsid w:val="001F7876"/>
    <w:rsid w:val="00200576"/>
    <w:rsid w:val="00222BE4"/>
    <w:rsid w:val="00232013"/>
    <w:rsid w:val="0023433C"/>
    <w:rsid w:val="002373FB"/>
    <w:rsid w:val="00242C4C"/>
    <w:rsid w:val="002436CA"/>
    <w:rsid w:val="002522B4"/>
    <w:rsid w:val="00260026"/>
    <w:rsid w:val="00266FC2"/>
    <w:rsid w:val="00276611"/>
    <w:rsid w:val="00277485"/>
    <w:rsid w:val="00280B6A"/>
    <w:rsid w:val="002844EC"/>
    <w:rsid w:val="00285E41"/>
    <w:rsid w:val="002903A7"/>
    <w:rsid w:val="002960F1"/>
    <w:rsid w:val="002A45F4"/>
    <w:rsid w:val="002A554D"/>
    <w:rsid w:val="002B13AB"/>
    <w:rsid w:val="002B39F1"/>
    <w:rsid w:val="002D153E"/>
    <w:rsid w:val="002D22DF"/>
    <w:rsid w:val="002D5496"/>
    <w:rsid w:val="002E57E3"/>
    <w:rsid w:val="002F0358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B5F6E"/>
    <w:rsid w:val="003C2047"/>
    <w:rsid w:val="003C4AE9"/>
    <w:rsid w:val="003C5E51"/>
    <w:rsid w:val="003D09A9"/>
    <w:rsid w:val="003E3CDC"/>
    <w:rsid w:val="00413D22"/>
    <w:rsid w:val="004148C8"/>
    <w:rsid w:val="00422B6A"/>
    <w:rsid w:val="0042336B"/>
    <w:rsid w:val="00453903"/>
    <w:rsid w:val="0045436F"/>
    <w:rsid w:val="0045563F"/>
    <w:rsid w:val="004762E9"/>
    <w:rsid w:val="00477837"/>
    <w:rsid w:val="00481830"/>
    <w:rsid w:val="00481E80"/>
    <w:rsid w:val="00481F47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1327"/>
    <w:rsid w:val="00586208"/>
    <w:rsid w:val="005B1D0C"/>
    <w:rsid w:val="005B7BCF"/>
    <w:rsid w:val="005B7F36"/>
    <w:rsid w:val="005E3B53"/>
    <w:rsid w:val="0061118A"/>
    <w:rsid w:val="00611A22"/>
    <w:rsid w:val="00612662"/>
    <w:rsid w:val="00617462"/>
    <w:rsid w:val="0063383B"/>
    <w:rsid w:val="006370AE"/>
    <w:rsid w:val="006417AA"/>
    <w:rsid w:val="006460ED"/>
    <w:rsid w:val="00651446"/>
    <w:rsid w:val="006F31C0"/>
    <w:rsid w:val="006F36D2"/>
    <w:rsid w:val="006F78F2"/>
    <w:rsid w:val="007157EF"/>
    <w:rsid w:val="00716425"/>
    <w:rsid w:val="00721A4C"/>
    <w:rsid w:val="007273F7"/>
    <w:rsid w:val="007314BF"/>
    <w:rsid w:val="00734186"/>
    <w:rsid w:val="00736D4A"/>
    <w:rsid w:val="00737D07"/>
    <w:rsid w:val="00755B02"/>
    <w:rsid w:val="00755ED8"/>
    <w:rsid w:val="00784722"/>
    <w:rsid w:val="00796D45"/>
    <w:rsid w:val="007A41E0"/>
    <w:rsid w:val="007B2C20"/>
    <w:rsid w:val="007D3311"/>
    <w:rsid w:val="007D5E03"/>
    <w:rsid w:val="007F4337"/>
    <w:rsid w:val="008047B6"/>
    <w:rsid w:val="00806874"/>
    <w:rsid w:val="0083331B"/>
    <w:rsid w:val="00837B19"/>
    <w:rsid w:val="0084486E"/>
    <w:rsid w:val="00862CB6"/>
    <w:rsid w:val="008653A9"/>
    <w:rsid w:val="00874A2B"/>
    <w:rsid w:val="008766A4"/>
    <w:rsid w:val="008805FA"/>
    <w:rsid w:val="00885E4F"/>
    <w:rsid w:val="008A6C31"/>
    <w:rsid w:val="008B2720"/>
    <w:rsid w:val="008B3B3F"/>
    <w:rsid w:val="008D31F5"/>
    <w:rsid w:val="008F251B"/>
    <w:rsid w:val="008F612E"/>
    <w:rsid w:val="008F66D4"/>
    <w:rsid w:val="00910F82"/>
    <w:rsid w:val="00914487"/>
    <w:rsid w:val="00920EEF"/>
    <w:rsid w:val="00926390"/>
    <w:rsid w:val="0096293C"/>
    <w:rsid w:val="0096411C"/>
    <w:rsid w:val="009645FF"/>
    <w:rsid w:val="00972D90"/>
    <w:rsid w:val="009802F9"/>
    <w:rsid w:val="009A1B60"/>
    <w:rsid w:val="009A1CDC"/>
    <w:rsid w:val="009A4CEC"/>
    <w:rsid w:val="009B4A89"/>
    <w:rsid w:val="009C7EE2"/>
    <w:rsid w:val="009D7891"/>
    <w:rsid w:val="009E0D39"/>
    <w:rsid w:val="009E5F36"/>
    <w:rsid w:val="009E6704"/>
    <w:rsid w:val="009F30CB"/>
    <w:rsid w:val="00A1300E"/>
    <w:rsid w:val="00A25B41"/>
    <w:rsid w:val="00A25F6B"/>
    <w:rsid w:val="00A26DD2"/>
    <w:rsid w:val="00A320FC"/>
    <w:rsid w:val="00A41288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B6BAD"/>
    <w:rsid w:val="00BC4B58"/>
    <w:rsid w:val="00BD0619"/>
    <w:rsid w:val="00BF2481"/>
    <w:rsid w:val="00C10032"/>
    <w:rsid w:val="00C12530"/>
    <w:rsid w:val="00C143BD"/>
    <w:rsid w:val="00C25AEC"/>
    <w:rsid w:val="00C34926"/>
    <w:rsid w:val="00C37A7A"/>
    <w:rsid w:val="00C526A9"/>
    <w:rsid w:val="00C8139C"/>
    <w:rsid w:val="00C861FC"/>
    <w:rsid w:val="00CA6FCD"/>
    <w:rsid w:val="00CB4AF4"/>
    <w:rsid w:val="00CC5926"/>
    <w:rsid w:val="00CC7216"/>
    <w:rsid w:val="00CD3BC4"/>
    <w:rsid w:val="00CF3BEA"/>
    <w:rsid w:val="00CF625B"/>
    <w:rsid w:val="00D015AB"/>
    <w:rsid w:val="00D07FA1"/>
    <w:rsid w:val="00D239DB"/>
    <w:rsid w:val="00D23F67"/>
    <w:rsid w:val="00D348B9"/>
    <w:rsid w:val="00D55D22"/>
    <w:rsid w:val="00D96347"/>
    <w:rsid w:val="00DA0240"/>
    <w:rsid w:val="00DA40D7"/>
    <w:rsid w:val="00DA4A03"/>
    <w:rsid w:val="00DD6824"/>
    <w:rsid w:val="00DD748E"/>
    <w:rsid w:val="00DF2946"/>
    <w:rsid w:val="00E0584F"/>
    <w:rsid w:val="00E12098"/>
    <w:rsid w:val="00E1518C"/>
    <w:rsid w:val="00E22A74"/>
    <w:rsid w:val="00E255BA"/>
    <w:rsid w:val="00E26B2E"/>
    <w:rsid w:val="00E325FB"/>
    <w:rsid w:val="00E477CF"/>
    <w:rsid w:val="00E544D8"/>
    <w:rsid w:val="00E66E98"/>
    <w:rsid w:val="00E70660"/>
    <w:rsid w:val="00E71974"/>
    <w:rsid w:val="00E802CC"/>
    <w:rsid w:val="00EB06B0"/>
    <w:rsid w:val="00EE289B"/>
    <w:rsid w:val="00EF10E1"/>
    <w:rsid w:val="00EF2960"/>
    <w:rsid w:val="00EF541B"/>
    <w:rsid w:val="00F132BF"/>
    <w:rsid w:val="00F15DC4"/>
    <w:rsid w:val="00F17EC5"/>
    <w:rsid w:val="00F30BC5"/>
    <w:rsid w:val="00F466E8"/>
    <w:rsid w:val="00F51F42"/>
    <w:rsid w:val="00F73511"/>
    <w:rsid w:val="00F84B85"/>
    <w:rsid w:val="00F95DA6"/>
    <w:rsid w:val="00FA1EC0"/>
    <w:rsid w:val="00FA72C1"/>
    <w:rsid w:val="00FB571F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."/>
  <w:listSeparator w:val=","/>
  <w14:docId w14:val="73BAE009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A4C37EAC-784B-43B2-944E-B602273B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366</TotalTime>
  <Pages>19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Raphaell Maciel de Sousa</cp:lastModifiedBy>
  <cp:revision>63</cp:revision>
  <cp:lastPrinted>2011-03-01T23:31:00Z</cp:lastPrinted>
  <dcterms:created xsi:type="dcterms:W3CDTF">2020-10-23T01:16:00Z</dcterms:created>
  <dcterms:modified xsi:type="dcterms:W3CDTF">2020-12-05T19:39:00Z</dcterms:modified>
</cp:coreProperties>
</file>